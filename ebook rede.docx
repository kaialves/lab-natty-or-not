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D7D174" w14:textId="77777777" w:rsidR="00C37E9A" w:rsidRPr="00E240BA" w:rsidRDefault="00000000" w:rsidP="00C04220">
      <w:pPr>
        <w:pStyle w:val="Ttulo"/>
        <w:spacing w:after="0"/>
        <w:rPr>
          <w:noProof/>
          <w:lang w:val="pt-BR"/>
        </w:rPr>
      </w:pPr>
      <w:sdt>
        <w:sdtPr>
          <w:rPr>
            <w:noProof/>
            <w:lang w:val="pt-BR"/>
          </w:rPr>
          <w:alias w:val="Título do livro"/>
          <w:tag w:val="Título do livro"/>
          <w:id w:val="1724792949"/>
          <w:placeholder>
            <w:docPart w:val="E70C6D1401354E67A8D804DF5A7F1C99"/>
          </w:placeholder>
          <w:temporary/>
          <w:showingPlcHdr/>
          <w15:appearance w15:val="hidden"/>
        </w:sdtPr>
        <w:sdtContent>
          <w:r w:rsidR="00B45028" w:rsidRPr="00E240BA">
            <w:rPr>
              <w:noProof/>
              <w:lang w:val="pt-BR" w:bidi="pt-BR"/>
            </w:rPr>
            <w:t>Título do livro</w:t>
          </w:r>
        </w:sdtContent>
      </w:sdt>
    </w:p>
    <w:tbl>
      <w:tblPr>
        <w:tblStyle w:val="Tabelacomgrade"/>
        <w:tblW w:w="5000" w:type="pct"/>
        <w:jc w:val="center"/>
        <w:tblLook w:val="0600" w:firstRow="0" w:lastRow="0" w:firstColumn="0" w:lastColumn="0" w:noHBand="1" w:noVBand="1"/>
      </w:tblPr>
      <w:tblGrid>
        <w:gridCol w:w="5539"/>
      </w:tblGrid>
      <w:tr w:rsidR="00881E6A" w:rsidRPr="00E240BA" w14:paraId="6BAD427E" w14:textId="77777777" w:rsidTr="00091486">
        <w:trPr>
          <w:trHeight w:val="6336"/>
          <w:jc w:val="center"/>
        </w:trPr>
        <w:tc>
          <w:tcPr>
            <w:tcW w:w="50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8B223C" w14:textId="77777777" w:rsidR="00881E6A" w:rsidRPr="00E240BA" w:rsidRDefault="003A0FD1" w:rsidP="00091486">
            <w:pPr>
              <w:jc w:val="center"/>
              <w:rPr>
                <w:noProof/>
                <w:vertAlign w:val="subscript"/>
                <w:lang w:val="pt-BR"/>
              </w:rPr>
            </w:pPr>
            <w:r w:rsidRPr="00E240BA">
              <w:rPr>
                <w:noProof/>
                <w:vertAlign w:val="subscript"/>
                <w:lang w:val="pt-BR" w:bidi="pt-BR"/>
              </w:rPr>
              <mc:AlternateContent>
                <mc:Choice Requires="wps">
                  <w:drawing>
                    <wp:inline distT="0" distB="0" distL="0" distR="0" wp14:anchorId="6D4040C6" wp14:editId="5501E0D1">
                      <wp:extent cx="3114675" cy="4314825"/>
                      <wp:effectExtent l="0" t="0" r="0" b="0"/>
                      <wp:docPr id="2" name="Retângulo 2" descr="Desenho de uma f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4675" cy="431482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FB38AC" w14:textId="77777777" w:rsidR="00955AF2" w:rsidRDefault="00955AF2" w:rsidP="00955AF2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D4040C6" id="Retângulo 2" o:spid="_x0000_s1026" alt="Desenho de uma flor" style="width:245.25pt;height:3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" stroked="f" strokeweight="1pt">
                      <v:fill r:id="rId8" o:title="Desenho de uma flor" recolor="t" rotate="t" type="frame"/>
                      <v:textbox>
                        <w:txbxContent>
                          <w:p w14:paraId="54FB38AC" w14:textId="77777777" w:rsidR="00955AF2" w:rsidRDefault="00955AF2" w:rsidP="00955AF2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</w:tbl>
    <w:sdt>
      <w:sdtPr>
        <w:rPr>
          <w:noProof/>
          <w:lang w:val="pt-BR"/>
        </w:rPr>
        <w:alias w:val="Professor"/>
        <w:tag w:val="Professor"/>
        <w:id w:val="126289456"/>
        <w:placeholder>
          <w:docPart w:val="4F3957CF97AF4088AF49B687073474CC"/>
        </w:placeholder>
        <w:temporary/>
        <w:showingPlcHdr/>
        <w15:appearance w15:val="hidden"/>
      </w:sdtPr>
      <w:sdtContent>
        <w:p w14:paraId="70DCCEC9" w14:textId="77777777" w:rsidR="00C37E9A" w:rsidRPr="00E240BA" w:rsidRDefault="00582911" w:rsidP="0033256C">
          <w:pPr>
            <w:pStyle w:val="Subttulo"/>
            <w:rPr>
              <w:noProof/>
              <w:lang w:val="pt-BR"/>
            </w:rPr>
          </w:pPr>
          <w:r w:rsidRPr="00E240BA">
            <w:rPr>
              <w:noProof/>
              <w:lang w:val="pt-BR" w:bidi="pt-BR"/>
            </w:rPr>
            <w:t>Nome do Professor:</w:t>
          </w:r>
        </w:p>
      </w:sdtContent>
    </w:sdt>
    <w:p w14:paraId="61F5EE54" w14:textId="77777777" w:rsidR="00295522" w:rsidRPr="00E240BA" w:rsidRDefault="00000000" w:rsidP="0033256C">
      <w:pPr>
        <w:pStyle w:val="Subttulo"/>
        <w:rPr>
          <w:noProof/>
          <w:lang w:val="pt-BR"/>
        </w:rPr>
      </w:pPr>
      <w:sdt>
        <w:sdtPr>
          <w:rPr>
            <w:noProof/>
            <w:lang w:val="pt-BR"/>
          </w:rPr>
          <w:alias w:val="Nível de escolaridade"/>
          <w:tag w:val="Nível de escolaridade"/>
          <w:id w:val="-1473129399"/>
          <w:placeholder>
            <w:docPart w:val="009222F5E9E044B0AE1F22483236152B"/>
          </w:placeholder>
          <w:temporary/>
          <w:showingPlcHdr/>
          <w15:appearance w15:val="hidden"/>
        </w:sdtPr>
        <w:sdtContent>
          <w:r w:rsidR="00BB1BDC" w:rsidRPr="00E240BA">
            <w:rPr>
              <w:noProof/>
              <w:lang w:val="pt-BR" w:bidi="pt-BR"/>
            </w:rPr>
            <w:t>Nível da série</w:t>
          </w:r>
          <w:r w:rsidR="00D03B5B" w:rsidRPr="00E240BA">
            <w:rPr>
              <w:noProof/>
              <w:lang w:val="pt-BR" w:bidi="pt-BR"/>
            </w:rPr>
            <w:t>(s)</w:t>
          </w:r>
        </w:sdtContent>
      </w:sdt>
    </w:p>
    <w:p w14:paraId="32C4E95A" w14:textId="77777777" w:rsidR="005F54D3" w:rsidRPr="00E240BA" w:rsidRDefault="00000000" w:rsidP="0033256C">
      <w:pPr>
        <w:pStyle w:val="Subttulo"/>
        <w:rPr>
          <w:noProof/>
          <w:lang w:val="pt-BR"/>
        </w:rPr>
      </w:pPr>
      <w:sdt>
        <w:sdtPr>
          <w:rPr>
            <w:noProof/>
            <w:lang w:val="pt-BR"/>
          </w:rPr>
          <w:alias w:val="Nome da escola"/>
          <w:tag w:val="Nome da escola"/>
          <w:id w:val="2128816111"/>
          <w:placeholder>
            <w:docPart w:val="10D3F39C59D04EE39F2F4DBF167AB330"/>
          </w:placeholder>
          <w:temporary/>
          <w:showingPlcHdr/>
          <w15:appearance w15:val="hidden"/>
        </w:sdtPr>
        <w:sdtContent>
          <w:r w:rsidR="009A4757" w:rsidRPr="00E240BA">
            <w:rPr>
              <w:noProof/>
              <w:lang w:val="pt-BR" w:bidi="pt-BR"/>
            </w:rPr>
            <w:t>Nome da escola</w:t>
          </w:r>
        </w:sdtContent>
      </w:sdt>
    </w:p>
    <w:p w14:paraId="4738FD8F" w14:textId="77777777" w:rsidR="002C0C4F" w:rsidRPr="00E240BA" w:rsidRDefault="002C0C4F" w:rsidP="00C37E9A">
      <w:pPr>
        <w:rPr>
          <w:noProof/>
          <w:sz w:val="28"/>
          <w:lang w:val="pt-BR"/>
        </w:rPr>
        <w:sectPr w:rsidR="002C0C4F" w:rsidRPr="00E240BA" w:rsidSect="008A0145">
          <w:footerReference w:type="default" r:id="rId9"/>
          <w:pgSz w:w="8419" w:h="11906" w:orient="landscape" w:code="9"/>
          <w:pgMar w:top="1474" w:right="1440" w:bottom="720" w:left="1440" w:header="720" w:footer="720" w:gutter="0"/>
          <w:pgNumType w:start="1"/>
          <w:cols w:space="720"/>
          <w:docGrid w:linePitch="360"/>
        </w:sectPr>
      </w:pPr>
    </w:p>
    <w:p w14:paraId="706424F2" w14:textId="77777777" w:rsidR="007D2F22" w:rsidRPr="00E240BA" w:rsidRDefault="00000000" w:rsidP="008A0145">
      <w:pPr>
        <w:pStyle w:val="Ttulo"/>
        <w:rPr>
          <w:noProof/>
          <w:lang w:val="pt-BR"/>
        </w:rPr>
      </w:pPr>
      <w:sdt>
        <w:sdtPr>
          <w:rPr>
            <w:noProof/>
            <w:lang w:val="pt-BR"/>
          </w:rPr>
          <w:alias w:val="Título do livro"/>
          <w:tag w:val="Título do livro"/>
          <w:id w:val="537479676"/>
          <w:placeholder>
            <w:docPart w:val="C010ADF4F9934701AAFF95E627578DB1"/>
          </w:placeholder>
          <w:temporary/>
          <w:showingPlcHdr/>
          <w15:appearance w15:val="hidden"/>
        </w:sdtPr>
        <w:sdtContent>
          <w:r w:rsidR="006D4A29" w:rsidRPr="00E240BA">
            <w:rPr>
              <w:noProof/>
              <w:lang w:val="pt-BR" w:bidi="pt-BR"/>
            </w:rPr>
            <w:t>Título do livro</w:t>
          </w:r>
        </w:sdtContent>
      </w:sdt>
    </w:p>
    <w:tbl>
      <w:tblPr>
        <w:tblStyle w:val="Tabelacomgrade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  <w:tblCaption w:val="Tabela de layout"/>
        <w:tblDescription w:val="Tabela de layout"/>
      </w:tblPr>
      <w:tblGrid>
        <w:gridCol w:w="2769"/>
        <w:gridCol w:w="2770"/>
      </w:tblGrid>
      <w:tr w:rsidR="004944F7" w:rsidRPr="00E240BA" w14:paraId="7D514E92" w14:textId="77777777" w:rsidTr="00881E6A">
        <w:trPr>
          <w:trHeight w:val="6120"/>
          <w:jc w:val="center"/>
        </w:trPr>
        <w:tc>
          <w:tcPr>
            <w:tcW w:w="2520" w:type="dxa"/>
          </w:tcPr>
          <w:p w14:paraId="4CEA5B7D" w14:textId="77777777" w:rsidR="00210F45" w:rsidRPr="00E240BA" w:rsidRDefault="00000000" w:rsidP="00F2438A">
            <w:pPr>
              <w:pStyle w:val="Autor"/>
              <w:rPr>
                <w:noProof/>
                <w:lang w:val="pt-BR"/>
              </w:rPr>
            </w:pPr>
            <w:sdt>
              <w:sdtPr>
                <w:rPr>
                  <w:noProof/>
                  <w:lang w:val="pt-BR"/>
                </w:rPr>
                <w:alias w:val="Autor"/>
                <w:tag w:val="Autor"/>
                <w:id w:val="1489904642"/>
                <w:placeholder>
                  <w:docPart w:val="16DA6453ABC94C3BAE48B3D37C328A04"/>
                </w:placeholder>
                <w:temporary/>
                <w:showingPlcHdr/>
                <w15:appearance w15:val="hidden"/>
              </w:sdtPr>
              <w:sdtContent>
                <w:r w:rsidR="00210F45" w:rsidRPr="00E240BA">
                  <w:rPr>
                    <w:noProof/>
                    <w:lang w:val="pt-BR" w:bidi="pt-BR"/>
                  </w:rPr>
                  <w:t>Pedro Mazza</w:t>
                </w:r>
              </w:sdtContent>
            </w:sdt>
          </w:p>
          <w:sdt>
            <w:sdtPr>
              <w:rPr>
                <w:noProof/>
                <w:lang w:val="pt-BR"/>
              </w:rPr>
              <w:alias w:val="Autor"/>
              <w:tag w:val="Autor"/>
              <w:id w:val="1506010728"/>
              <w:placeholder>
                <w:docPart w:val="01EDBD6E763349FFB09416D705D6F677"/>
              </w:placeholder>
              <w:temporary/>
              <w:showingPlcHdr/>
              <w15:appearance w15:val="hidden"/>
            </w:sdtPr>
            <w:sdtContent>
              <w:p w14:paraId="55C4A2C0" w14:textId="77777777" w:rsidR="00210F45" w:rsidRPr="00E240BA" w:rsidRDefault="00210F45" w:rsidP="00F2438A">
                <w:pPr>
                  <w:pStyle w:val="Autor"/>
                  <w:rPr>
                    <w:noProof/>
                    <w:lang w:val="pt-BR"/>
                  </w:rPr>
                </w:pPr>
                <w:r w:rsidRPr="00E240BA">
                  <w:rPr>
                    <w:noProof/>
                    <w:lang w:val="pt-BR" w:bidi="pt-BR"/>
                  </w:rPr>
                  <w:t>Lesa Barbosa</w:t>
                </w:r>
              </w:p>
            </w:sdtContent>
          </w:sdt>
          <w:sdt>
            <w:sdtPr>
              <w:rPr>
                <w:noProof/>
                <w:lang w:val="pt-BR"/>
              </w:rPr>
              <w:alias w:val="Autor"/>
              <w:tag w:val="Autor"/>
              <w:id w:val="22151343"/>
              <w:placeholder>
                <w:docPart w:val="0428B38EF3C24CE3927080FA9DE8C3C9"/>
              </w:placeholder>
              <w:temporary/>
              <w:showingPlcHdr/>
              <w15:appearance w15:val="hidden"/>
            </w:sdtPr>
            <w:sdtContent>
              <w:p w14:paraId="73A47F81" w14:textId="77777777" w:rsidR="00210F45" w:rsidRPr="00E240BA" w:rsidRDefault="00210F45" w:rsidP="00F2438A">
                <w:pPr>
                  <w:pStyle w:val="Autor"/>
                  <w:rPr>
                    <w:noProof/>
                    <w:lang w:val="pt-BR"/>
                  </w:rPr>
                </w:pPr>
                <w:r w:rsidRPr="00E240BA">
                  <w:rPr>
                    <w:noProof/>
                    <w:lang w:val="pt-BR" w:bidi="pt-BR"/>
                  </w:rPr>
                  <w:t>Yang Lynette</w:t>
                </w:r>
              </w:p>
            </w:sdtContent>
          </w:sdt>
          <w:sdt>
            <w:sdtPr>
              <w:rPr>
                <w:noProof/>
                <w:lang w:val="pt-BR"/>
              </w:rPr>
              <w:alias w:val="Autor"/>
              <w:tag w:val="Autor"/>
              <w:id w:val="2083334474"/>
              <w:placeholder>
                <w:docPart w:val="7883BAA80F1741C698FBDEBCC42CEFA4"/>
              </w:placeholder>
              <w:temporary/>
              <w:showingPlcHdr/>
              <w15:appearance w15:val="hidden"/>
            </w:sdtPr>
            <w:sdtContent>
              <w:p w14:paraId="08BC7D50" w14:textId="77777777" w:rsidR="00210F45" w:rsidRPr="00E240BA" w:rsidRDefault="00210F45" w:rsidP="00F2438A">
                <w:pPr>
                  <w:pStyle w:val="Autor"/>
                  <w:rPr>
                    <w:noProof/>
                    <w:lang w:val="pt-BR"/>
                  </w:rPr>
                </w:pPr>
                <w:r w:rsidRPr="00E240BA">
                  <w:rPr>
                    <w:noProof/>
                    <w:lang w:val="pt-BR" w:bidi="pt-BR"/>
                  </w:rPr>
                  <w:t>Nome do Autor</w:t>
                </w:r>
              </w:p>
            </w:sdtContent>
          </w:sdt>
          <w:sdt>
            <w:sdtPr>
              <w:rPr>
                <w:noProof/>
                <w:lang w:val="pt-BR"/>
              </w:rPr>
              <w:alias w:val="Autor"/>
              <w:tag w:val="Autor"/>
              <w:id w:val="-156997375"/>
              <w:placeholder>
                <w:docPart w:val="A4DC60BA885F450C982CA08C7B1CC368"/>
              </w:placeholder>
              <w:temporary/>
              <w:showingPlcHdr/>
              <w15:appearance w15:val="hidden"/>
            </w:sdtPr>
            <w:sdtContent>
              <w:p w14:paraId="42202CDF" w14:textId="77777777" w:rsidR="004944F7" w:rsidRPr="00E240BA" w:rsidRDefault="00210F45" w:rsidP="00C452C7">
                <w:pPr>
                  <w:pStyle w:val="Autor"/>
                  <w:rPr>
                    <w:noProof/>
                    <w:lang w:val="pt-BR"/>
                  </w:rPr>
                </w:pPr>
                <w:r w:rsidRPr="00E240BA">
                  <w:rPr>
                    <w:noProof/>
                    <w:lang w:val="pt-BR" w:bidi="pt-BR"/>
                  </w:rPr>
                  <w:t>Nome do Autor</w:t>
                </w:r>
              </w:p>
            </w:sdtContent>
          </w:sdt>
        </w:tc>
        <w:tc>
          <w:tcPr>
            <w:tcW w:w="2520" w:type="dxa"/>
          </w:tcPr>
          <w:sdt>
            <w:sdtPr>
              <w:rPr>
                <w:noProof/>
                <w:lang w:val="pt-BR"/>
              </w:rPr>
              <w:alias w:val="Autor"/>
              <w:tag w:val="Autor"/>
              <w:id w:val="-963114122"/>
              <w:placeholder>
                <w:docPart w:val="049B45F1FC434E5DBF875817909A428C"/>
              </w:placeholder>
              <w:temporary/>
              <w:showingPlcHdr/>
              <w15:appearance w15:val="hidden"/>
            </w:sdtPr>
            <w:sdtContent>
              <w:p w14:paraId="67663370" w14:textId="77777777" w:rsidR="00210F45" w:rsidRPr="00E240BA" w:rsidRDefault="00210F45" w:rsidP="00F2438A">
                <w:pPr>
                  <w:pStyle w:val="Autor"/>
                  <w:rPr>
                    <w:noProof/>
                    <w:lang w:val="pt-BR"/>
                  </w:rPr>
                </w:pPr>
                <w:r w:rsidRPr="00E240BA">
                  <w:rPr>
                    <w:noProof/>
                    <w:lang w:val="pt-BR" w:bidi="pt-BR"/>
                  </w:rPr>
                  <w:t>Nome do Autor</w:t>
                </w:r>
              </w:p>
            </w:sdtContent>
          </w:sdt>
          <w:sdt>
            <w:sdtPr>
              <w:rPr>
                <w:noProof/>
                <w:lang w:val="pt-BR"/>
              </w:rPr>
              <w:alias w:val="Autor"/>
              <w:tag w:val="Autor"/>
              <w:id w:val="1612784876"/>
              <w:placeholder>
                <w:docPart w:val="269A7F2AA55F45009CD1FD981483F630"/>
              </w:placeholder>
              <w:temporary/>
              <w:showingPlcHdr/>
              <w15:appearance w15:val="hidden"/>
            </w:sdtPr>
            <w:sdtContent>
              <w:p w14:paraId="56D03404" w14:textId="77777777" w:rsidR="00210F45" w:rsidRPr="00E240BA" w:rsidRDefault="00210F45" w:rsidP="00F2438A">
                <w:pPr>
                  <w:pStyle w:val="Autor"/>
                  <w:rPr>
                    <w:noProof/>
                    <w:lang w:val="pt-BR"/>
                  </w:rPr>
                </w:pPr>
                <w:r w:rsidRPr="00E240BA">
                  <w:rPr>
                    <w:noProof/>
                    <w:lang w:val="pt-BR" w:bidi="pt-BR"/>
                  </w:rPr>
                  <w:t>Nome do Autor</w:t>
                </w:r>
              </w:p>
            </w:sdtContent>
          </w:sdt>
          <w:sdt>
            <w:sdtPr>
              <w:rPr>
                <w:noProof/>
                <w:lang w:val="pt-BR"/>
              </w:rPr>
              <w:alias w:val="Autor"/>
              <w:tag w:val="Autor"/>
              <w:id w:val="-730690433"/>
              <w:placeholder>
                <w:docPart w:val="26FE7E46B13F4391807A0F281177C301"/>
              </w:placeholder>
              <w:temporary/>
              <w:showingPlcHdr/>
              <w15:appearance w15:val="hidden"/>
            </w:sdtPr>
            <w:sdtContent>
              <w:p w14:paraId="0C685F9D" w14:textId="77777777" w:rsidR="00210F45" w:rsidRPr="00E240BA" w:rsidRDefault="00210F45" w:rsidP="00F2438A">
                <w:pPr>
                  <w:pStyle w:val="Autor"/>
                  <w:rPr>
                    <w:noProof/>
                    <w:lang w:val="pt-BR"/>
                  </w:rPr>
                </w:pPr>
                <w:r w:rsidRPr="00E240BA">
                  <w:rPr>
                    <w:noProof/>
                    <w:lang w:val="pt-BR" w:bidi="pt-BR"/>
                  </w:rPr>
                  <w:t>Nome do Autor</w:t>
                </w:r>
              </w:p>
            </w:sdtContent>
          </w:sdt>
          <w:sdt>
            <w:sdtPr>
              <w:rPr>
                <w:noProof/>
                <w:lang w:val="pt-BR"/>
              </w:rPr>
              <w:alias w:val="Autor"/>
              <w:tag w:val="Autor"/>
              <w:id w:val="-598862787"/>
              <w:placeholder>
                <w:docPart w:val="6B2BC01F3C2D46E5B7EC471CF77087B5"/>
              </w:placeholder>
              <w:temporary/>
              <w:showingPlcHdr/>
              <w15:appearance w15:val="hidden"/>
            </w:sdtPr>
            <w:sdtContent>
              <w:p w14:paraId="1B28BB91" w14:textId="77777777" w:rsidR="00210F45" w:rsidRPr="00E240BA" w:rsidRDefault="00210F45" w:rsidP="00F2438A">
                <w:pPr>
                  <w:pStyle w:val="Autor"/>
                  <w:rPr>
                    <w:noProof/>
                    <w:lang w:val="pt-BR"/>
                  </w:rPr>
                </w:pPr>
                <w:r w:rsidRPr="00E240BA">
                  <w:rPr>
                    <w:noProof/>
                    <w:lang w:val="pt-BR" w:bidi="pt-BR"/>
                  </w:rPr>
                  <w:t>Nome do Autor</w:t>
                </w:r>
              </w:p>
            </w:sdtContent>
          </w:sdt>
          <w:sdt>
            <w:sdtPr>
              <w:rPr>
                <w:noProof/>
                <w:lang w:val="pt-BR"/>
              </w:rPr>
              <w:alias w:val="Autor"/>
              <w:tag w:val="Autor"/>
              <w:id w:val="-904533430"/>
              <w:placeholder>
                <w:docPart w:val="C728776FEA8E4DA180268A7FAC489248"/>
              </w:placeholder>
              <w:temporary/>
              <w:showingPlcHdr/>
              <w15:appearance w15:val="hidden"/>
            </w:sdtPr>
            <w:sdtContent>
              <w:p w14:paraId="04B05FA1" w14:textId="77777777" w:rsidR="004944F7" w:rsidRPr="00E240BA" w:rsidRDefault="00210F45" w:rsidP="00F2438A">
                <w:pPr>
                  <w:pStyle w:val="Autor"/>
                  <w:rPr>
                    <w:noProof/>
                    <w:lang w:val="pt-BR"/>
                  </w:rPr>
                </w:pPr>
                <w:r w:rsidRPr="00E240BA">
                  <w:rPr>
                    <w:noProof/>
                    <w:lang w:val="pt-BR" w:bidi="pt-BR"/>
                  </w:rPr>
                  <w:t>Nome do Autor</w:t>
                </w:r>
              </w:p>
            </w:sdtContent>
          </w:sdt>
        </w:tc>
      </w:tr>
    </w:tbl>
    <w:sdt>
      <w:sdtPr>
        <w:rPr>
          <w:noProof/>
          <w:lang w:val="pt-BR"/>
        </w:rPr>
        <w:alias w:val="Data"/>
        <w:tag w:val="Data"/>
        <w:id w:val="-571966097"/>
        <w:placeholder>
          <w:docPart w:val="4C9F6521728446849AEE594E6916BBF9"/>
        </w:placeholder>
        <w:temporary/>
        <w:showingPlcHdr/>
        <w15:appearance w15:val="hidden"/>
      </w:sdtPr>
      <w:sdtContent>
        <w:p w14:paraId="334021E3" w14:textId="77777777" w:rsidR="007D2F22" w:rsidRPr="00E240BA" w:rsidRDefault="00BB7F9C" w:rsidP="0033256C">
          <w:pPr>
            <w:pStyle w:val="Subttulo"/>
            <w:rPr>
              <w:noProof/>
              <w:lang w:val="pt-BR"/>
            </w:rPr>
          </w:pPr>
          <w:r w:rsidRPr="00E240BA">
            <w:rPr>
              <w:noProof/>
              <w:lang w:val="pt-BR" w:bidi="pt-BR"/>
            </w:rPr>
            <w:t>Data</w:t>
          </w:r>
        </w:p>
      </w:sdtContent>
    </w:sdt>
    <w:p w14:paraId="3E60DC34" w14:textId="77777777" w:rsidR="00C452C7" w:rsidRPr="00E240BA" w:rsidRDefault="00000000" w:rsidP="00C452C7">
      <w:pPr>
        <w:pStyle w:val="Subttulo"/>
        <w:rPr>
          <w:noProof/>
          <w:lang w:val="pt-BR"/>
        </w:rPr>
      </w:pPr>
      <w:sdt>
        <w:sdtPr>
          <w:rPr>
            <w:noProof/>
            <w:lang w:val="pt-BR"/>
          </w:rPr>
          <w:alias w:val="Nome da escola"/>
          <w:tag w:val="Nome da escola"/>
          <w:id w:val="1418131399"/>
          <w:placeholder>
            <w:docPart w:val="82BE24B94AAB4EA49A6D950A4F481033"/>
          </w:placeholder>
          <w:temporary/>
          <w:showingPlcHdr/>
          <w15:appearance w15:val="hidden"/>
        </w:sdtPr>
        <w:sdtContent>
          <w:r w:rsidR="00C452C7" w:rsidRPr="00E240BA">
            <w:rPr>
              <w:noProof/>
              <w:lang w:val="pt-BR" w:bidi="pt-BR"/>
            </w:rPr>
            <w:t>Nome da escola</w:t>
          </w:r>
        </w:sdtContent>
      </w:sdt>
      <w:r w:rsidR="00C452C7" w:rsidRPr="00E240BA">
        <w:rPr>
          <w:noProof/>
          <w:lang w:val="pt-BR" w:bidi="pt-BR"/>
        </w:rPr>
        <w:br w:type="page"/>
      </w:r>
    </w:p>
    <w:p w14:paraId="24EC8F75" w14:textId="77777777" w:rsidR="00665970" w:rsidRPr="00E240BA" w:rsidRDefault="0022764D" w:rsidP="0033256C">
      <w:pPr>
        <w:pStyle w:val="Subttulo"/>
        <w:rPr>
          <w:noProof/>
          <w:lang w:val="pt-BR"/>
        </w:rPr>
      </w:pPr>
      <w:r w:rsidRPr="00E240BA">
        <w:rPr>
          <w:noProof/>
          <w:lang w:val="pt-BR" w:bidi="pt-BR"/>
        </w:rPr>
        <w:lastRenderedPageBreak/>
        <w:t xml:space="preserve">Copyright © </w:t>
      </w:r>
      <w:sdt>
        <w:sdtPr>
          <w:rPr>
            <w:noProof/>
            <w:lang w:val="pt-BR"/>
          </w:rPr>
          <w:alias w:val="Ano de direitos autorais"/>
          <w:tag w:val="Ano de direitos autorais"/>
          <w:id w:val="1963079212"/>
          <w:placeholder>
            <w:docPart w:val="07AD612011194C9B877B33AD4DD15C57"/>
          </w:placeholder>
          <w:temporary/>
          <w:showingPlcHdr/>
          <w15:appearance w15:val="hidden"/>
        </w:sdtPr>
        <w:sdtContent>
          <w:r w:rsidR="009A1509" w:rsidRPr="00E240BA">
            <w:rPr>
              <w:noProof/>
              <w:lang w:val="pt-BR" w:bidi="pt-BR"/>
            </w:rPr>
            <w:t>2019</w:t>
          </w:r>
        </w:sdtContent>
      </w:sdt>
    </w:p>
    <w:p w14:paraId="224849CE" w14:textId="77777777" w:rsidR="00665970" w:rsidRPr="00E240BA" w:rsidRDefault="00665970" w:rsidP="0033256C">
      <w:pPr>
        <w:pStyle w:val="Subttulo"/>
        <w:rPr>
          <w:noProof/>
          <w:lang w:val="pt-BR"/>
        </w:rPr>
      </w:pPr>
      <w:r w:rsidRPr="00E240BA">
        <w:rPr>
          <w:noProof/>
          <w:lang w:val="pt-BR" w:bidi="pt-BR"/>
        </w:rPr>
        <w:t xml:space="preserve">por </w:t>
      </w:r>
      <w:sdt>
        <w:sdtPr>
          <w:rPr>
            <w:noProof/>
            <w:lang w:val="pt-BR"/>
          </w:rPr>
          <w:alias w:val="Detentor de direitos autorais"/>
          <w:tag w:val="Detentor de direitos autorais"/>
          <w:id w:val="976265059"/>
          <w:placeholder>
            <w:docPart w:val="686C7580E2B049FAA7350E0AE7713D6E"/>
          </w:placeholder>
          <w:temporary/>
          <w:showingPlcHdr/>
          <w15:appearance w15:val="hidden"/>
        </w:sdtPr>
        <w:sdtContent>
          <w:r w:rsidR="009A1509" w:rsidRPr="00E240BA">
            <w:rPr>
              <w:noProof/>
              <w:lang w:val="pt-BR" w:bidi="pt-BR"/>
            </w:rPr>
            <w:t>Nome do detentor dos direitos autorais</w:t>
          </w:r>
        </w:sdtContent>
      </w:sdt>
    </w:p>
    <w:p w14:paraId="4A44368E" w14:textId="77777777" w:rsidR="00665970" w:rsidRPr="00E240BA" w:rsidRDefault="00665970" w:rsidP="0033256C">
      <w:pPr>
        <w:pStyle w:val="Subttulo"/>
        <w:rPr>
          <w:noProof/>
          <w:lang w:val="pt-BR"/>
        </w:rPr>
      </w:pPr>
      <w:r w:rsidRPr="00E240BA">
        <w:rPr>
          <w:noProof/>
          <w:lang w:val="pt-BR" w:bidi="pt-BR"/>
        </w:rPr>
        <w:t xml:space="preserve">ISBN: </w:t>
      </w:r>
      <w:sdt>
        <w:sdtPr>
          <w:rPr>
            <w:noProof/>
            <w:lang w:val="pt-BR"/>
          </w:rPr>
          <w:alias w:val="Número ISBN"/>
          <w:tag w:val="Número ISBN"/>
          <w:id w:val="874352148"/>
          <w:placeholder>
            <w:docPart w:val="FD32ED3CA5D54DD1A5C39B0925DBAD85"/>
          </w:placeholder>
          <w:temporary/>
          <w:showingPlcHdr/>
          <w15:appearance w15:val="hidden"/>
        </w:sdtPr>
        <w:sdtContent>
          <w:r w:rsidR="00896C4B" w:rsidRPr="00E240BA">
            <w:rPr>
              <w:noProof/>
              <w:lang w:val="pt-BR" w:bidi="pt-BR"/>
            </w:rPr>
            <w:t>123-45678-9</w:t>
          </w:r>
        </w:sdtContent>
      </w:sdt>
    </w:p>
    <w:p w14:paraId="35EDD3CE" w14:textId="77777777" w:rsidR="00665970" w:rsidRPr="00E240BA" w:rsidRDefault="00665970" w:rsidP="0033256C">
      <w:pPr>
        <w:pStyle w:val="Subttulo"/>
        <w:rPr>
          <w:noProof/>
          <w:lang w:val="pt-BR"/>
        </w:rPr>
      </w:pPr>
      <w:r w:rsidRPr="00E240BA">
        <w:rPr>
          <w:noProof/>
          <w:lang w:val="pt-BR" w:bidi="pt-BR"/>
        </w:rPr>
        <w:t xml:space="preserve">Impresso em </w:t>
      </w:r>
      <w:sdt>
        <w:sdtPr>
          <w:rPr>
            <w:noProof/>
            <w:lang w:val="pt-BR"/>
          </w:rPr>
          <w:alias w:val="Nome do paaís"/>
          <w:tag w:val="Nome do paaís"/>
          <w:id w:val="933253072"/>
          <w:placeholder>
            <w:docPart w:val="6E08D15C4B0743538DC330BAD2B29A88"/>
          </w:placeholder>
          <w:temporary/>
          <w:showingPlcHdr/>
          <w15:appearance w15:val="hidden"/>
        </w:sdtPr>
        <w:sdtContent>
          <w:r w:rsidR="00896C4B" w:rsidRPr="00E240BA">
            <w:rPr>
              <w:noProof/>
              <w:lang w:val="pt-BR" w:bidi="pt-BR"/>
            </w:rPr>
            <w:t>Nome do Paaís</w:t>
          </w:r>
        </w:sdtContent>
      </w:sdt>
    </w:p>
    <w:p w14:paraId="7FE36717" w14:textId="77777777" w:rsidR="004944F7" w:rsidRPr="00E240BA" w:rsidRDefault="0022764D" w:rsidP="004944F7">
      <w:pPr>
        <w:rPr>
          <w:noProof/>
          <w:lang w:val="pt-BR"/>
        </w:rPr>
      </w:pPr>
      <w:r w:rsidRPr="00E240BA">
        <w:rPr>
          <w:noProof/>
          <w:lang w:val="pt-BR" w:bidi="pt-BR"/>
        </w:rPr>
        <w:br w:type="page"/>
      </w:r>
    </w:p>
    <w:sdt>
      <w:sdtPr>
        <w:rPr>
          <w:noProof/>
          <w:spacing w:val="15"/>
          <w:sz w:val="24"/>
        </w:rPr>
        <w:id w:val="249324085"/>
        <w:docPartObj>
          <w:docPartGallery w:val="Table of Contents"/>
          <w:docPartUnique/>
        </w:docPartObj>
      </w:sdtPr>
      <w:sdtEndPr>
        <w:rPr>
          <w:b/>
          <w:bCs/>
          <w:lang w:val="pt-BR"/>
        </w:rPr>
      </w:sdtEndPr>
      <w:sdtContent>
        <w:p w14:paraId="51F6D4B7" w14:textId="77777777" w:rsidR="00574218" w:rsidRPr="00B5413F" w:rsidRDefault="00574218" w:rsidP="00B5413F">
          <w:pPr>
            <w:pStyle w:val="CabealhodoSumrio"/>
          </w:pPr>
          <w:r w:rsidRPr="00B5413F">
            <w:t>Sumário</w:t>
          </w:r>
        </w:p>
        <w:p w14:paraId="054B57F6" w14:textId="77777777" w:rsidR="003E5346" w:rsidRPr="00E240BA" w:rsidRDefault="005F5967">
          <w:pPr>
            <w:pStyle w:val="Sumrio1"/>
            <w:rPr>
              <w:rFonts w:asciiTheme="minorHAnsi" w:eastAsiaTheme="minorEastAsia" w:hAnsiTheme="minorHAnsi"/>
              <w:spacing w:val="0"/>
              <w:sz w:val="22"/>
              <w:lang w:val="pt-BR" w:eastAsia="pt-BR"/>
            </w:rPr>
          </w:pPr>
          <w:r w:rsidRPr="00E240BA">
            <w:rPr>
              <w:lang w:val="pt-BR" w:bidi="pt-BR"/>
            </w:rPr>
            <w:fldChar w:fldCharType="begin"/>
          </w:r>
          <w:r w:rsidRPr="00E240BA">
            <w:rPr>
              <w:lang w:val="pt-BR" w:bidi="pt-BR"/>
            </w:rPr>
            <w:instrText xml:space="preserve"> TOC \o "1-1" \h \z \t "Title 1,1,Title 2,1,Title 3,1,Title 4,1" </w:instrText>
          </w:r>
          <w:r w:rsidRPr="00E240BA">
            <w:rPr>
              <w:lang w:val="pt-BR" w:bidi="pt-BR"/>
            </w:rPr>
            <w:fldChar w:fldCharType="separate"/>
          </w:r>
          <w:hyperlink w:anchor="_Toc22321642" w:history="1">
            <w:r w:rsidR="003E5346" w:rsidRPr="00E240BA">
              <w:rPr>
                <w:rStyle w:val="Hyperlink"/>
                <w:lang w:val="pt-BR"/>
              </w:rPr>
              <w:t>Mãos de jazz</w:t>
            </w:r>
            <w:r w:rsidR="003E5346" w:rsidRPr="00E240BA">
              <w:rPr>
                <w:rStyle w:val="Hyperlink"/>
                <w:lang w:val="pt-BR" w:bidi="pt-BR"/>
              </w:rPr>
              <w:t xml:space="preserve"> por Lynette Yang</w:t>
            </w:r>
            <w:r w:rsidR="003E5346" w:rsidRPr="00E240BA">
              <w:rPr>
                <w:webHidden/>
                <w:lang w:val="pt-BR"/>
              </w:rPr>
              <w:tab/>
            </w:r>
            <w:r w:rsidR="003E5346" w:rsidRPr="00E240BA">
              <w:rPr>
                <w:webHidden/>
                <w:lang w:val="pt-BR"/>
              </w:rPr>
              <w:fldChar w:fldCharType="begin"/>
            </w:r>
            <w:r w:rsidR="003E5346" w:rsidRPr="00E240BA">
              <w:rPr>
                <w:webHidden/>
                <w:lang w:val="pt-BR"/>
              </w:rPr>
              <w:instrText xml:space="preserve"> PAGEREF _Toc22321642 \h </w:instrText>
            </w:r>
            <w:r w:rsidR="003E5346" w:rsidRPr="00E240BA">
              <w:rPr>
                <w:webHidden/>
                <w:lang w:val="pt-BR"/>
              </w:rPr>
            </w:r>
            <w:r w:rsidR="003E5346" w:rsidRPr="00E240BA">
              <w:rPr>
                <w:webHidden/>
                <w:lang w:val="pt-BR"/>
              </w:rPr>
              <w:fldChar w:fldCharType="separate"/>
            </w:r>
            <w:r w:rsidR="003E5346" w:rsidRPr="00E240BA">
              <w:rPr>
                <w:webHidden/>
                <w:lang w:val="pt-BR"/>
              </w:rPr>
              <w:t>1</w:t>
            </w:r>
            <w:r w:rsidR="003E5346" w:rsidRPr="00E240BA">
              <w:rPr>
                <w:webHidden/>
                <w:lang w:val="pt-BR"/>
              </w:rPr>
              <w:fldChar w:fldCharType="end"/>
            </w:r>
          </w:hyperlink>
        </w:p>
        <w:p w14:paraId="367A25ED" w14:textId="77777777" w:rsidR="003E5346" w:rsidRPr="00E240BA" w:rsidRDefault="003E5346">
          <w:pPr>
            <w:pStyle w:val="Sumrio1"/>
            <w:rPr>
              <w:rFonts w:asciiTheme="minorHAnsi" w:eastAsiaTheme="minorEastAsia" w:hAnsiTheme="minorHAnsi"/>
              <w:spacing w:val="0"/>
              <w:sz w:val="22"/>
              <w:lang w:val="pt-BR" w:eastAsia="pt-BR"/>
            </w:rPr>
          </w:pPr>
          <w:hyperlink w:anchor="_Toc22321643" w:history="1">
            <w:r w:rsidRPr="00E240BA">
              <w:rPr>
                <w:rStyle w:val="Hyperlink"/>
                <w:lang w:val="pt-BR"/>
              </w:rPr>
              <w:t>poetry</w:t>
            </w:r>
            <w:r w:rsidRPr="00E240BA">
              <w:rPr>
                <w:rStyle w:val="Hyperlink"/>
                <w:lang w:val="pt-BR" w:bidi="pt-BR"/>
              </w:rPr>
              <w:t xml:space="preserve"> por </w:t>
            </w:r>
            <w:r w:rsidRPr="00E240BA">
              <w:rPr>
                <w:rStyle w:val="Hyperlink"/>
                <w:lang w:val="pt-BR"/>
              </w:rPr>
              <w:t>Ernesto Mazza</w:t>
            </w:r>
            <w:r w:rsidRPr="00E240BA">
              <w:rPr>
                <w:webHidden/>
                <w:lang w:val="pt-BR"/>
              </w:rPr>
              <w:tab/>
            </w:r>
            <w:r w:rsidRPr="00E240BA">
              <w:rPr>
                <w:webHidden/>
                <w:lang w:val="pt-BR"/>
              </w:rPr>
              <w:fldChar w:fldCharType="begin"/>
            </w:r>
            <w:r w:rsidRPr="00E240BA">
              <w:rPr>
                <w:webHidden/>
                <w:lang w:val="pt-BR"/>
              </w:rPr>
              <w:instrText xml:space="preserve"> PAGEREF _Toc22321643 \h </w:instrText>
            </w:r>
            <w:r w:rsidRPr="00E240BA">
              <w:rPr>
                <w:webHidden/>
                <w:lang w:val="pt-BR"/>
              </w:rPr>
            </w:r>
            <w:r w:rsidRPr="00E240BA">
              <w:rPr>
                <w:webHidden/>
                <w:lang w:val="pt-BR"/>
              </w:rPr>
              <w:fldChar w:fldCharType="separate"/>
            </w:r>
            <w:r w:rsidRPr="00E240BA">
              <w:rPr>
                <w:webHidden/>
                <w:lang w:val="pt-BR"/>
              </w:rPr>
              <w:t>2</w:t>
            </w:r>
            <w:r w:rsidRPr="00E240BA">
              <w:rPr>
                <w:webHidden/>
                <w:lang w:val="pt-BR"/>
              </w:rPr>
              <w:fldChar w:fldCharType="end"/>
            </w:r>
          </w:hyperlink>
        </w:p>
        <w:p w14:paraId="070DB95C" w14:textId="77777777" w:rsidR="003E5346" w:rsidRPr="00E240BA" w:rsidRDefault="003E5346">
          <w:pPr>
            <w:pStyle w:val="Sumrio1"/>
            <w:rPr>
              <w:rFonts w:asciiTheme="minorHAnsi" w:eastAsiaTheme="minorEastAsia" w:hAnsiTheme="minorHAnsi"/>
              <w:spacing w:val="0"/>
              <w:sz w:val="22"/>
              <w:lang w:val="pt-BR" w:eastAsia="pt-BR"/>
            </w:rPr>
          </w:pPr>
          <w:hyperlink w:anchor="_Toc22321644" w:history="1">
            <w:r w:rsidRPr="00E240BA">
              <w:rPr>
                <w:rStyle w:val="Hyperlink"/>
                <w:lang w:val="pt-BR" w:bidi="pt-BR"/>
              </w:rPr>
              <w:t>zest por Lesa Barbosa</w:t>
            </w:r>
            <w:r w:rsidRPr="00E240BA">
              <w:rPr>
                <w:webHidden/>
                <w:lang w:val="pt-BR"/>
              </w:rPr>
              <w:tab/>
            </w:r>
            <w:r w:rsidRPr="00E240BA">
              <w:rPr>
                <w:webHidden/>
                <w:lang w:val="pt-BR"/>
              </w:rPr>
              <w:fldChar w:fldCharType="begin"/>
            </w:r>
            <w:r w:rsidRPr="00E240BA">
              <w:rPr>
                <w:webHidden/>
                <w:lang w:val="pt-BR"/>
              </w:rPr>
              <w:instrText xml:space="preserve"> PAGEREF _Toc22321644 \h </w:instrText>
            </w:r>
            <w:r w:rsidRPr="00E240BA">
              <w:rPr>
                <w:webHidden/>
                <w:lang w:val="pt-BR"/>
              </w:rPr>
            </w:r>
            <w:r w:rsidRPr="00E240BA">
              <w:rPr>
                <w:webHidden/>
                <w:lang w:val="pt-BR"/>
              </w:rPr>
              <w:fldChar w:fldCharType="separate"/>
            </w:r>
            <w:r w:rsidRPr="00E240BA">
              <w:rPr>
                <w:webHidden/>
                <w:lang w:val="pt-BR"/>
              </w:rPr>
              <w:t>3</w:t>
            </w:r>
            <w:r w:rsidRPr="00E240BA">
              <w:rPr>
                <w:webHidden/>
                <w:lang w:val="pt-BR"/>
              </w:rPr>
              <w:fldChar w:fldCharType="end"/>
            </w:r>
          </w:hyperlink>
        </w:p>
        <w:p w14:paraId="348CC41B" w14:textId="77777777" w:rsidR="003E5346" w:rsidRPr="00E240BA" w:rsidRDefault="003E5346">
          <w:pPr>
            <w:pStyle w:val="Sumrio1"/>
            <w:rPr>
              <w:rFonts w:asciiTheme="minorHAnsi" w:eastAsiaTheme="minorEastAsia" w:hAnsiTheme="minorHAnsi"/>
              <w:spacing w:val="0"/>
              <w:sz w:val="22"/>
              <w:lang w:val="pt-BR" w:eastAsia="pt-BR"/>
            </w:rPr>
          </w:pPr>
          <w:hyperlink w:anchor="_Toc22321645" w:history="1">
            <w:r w:rsidRPr="00E240BA">
              <w:rPr>
                <w:rStyle w:val="Hyperlink"/>
                <w:lang w:val="pt-BR" w:bidi="pt-BR"/>
              </w:rPr>
              <w:t>Título do poema por Autor</w:t>
            </w:r>
            <w:r w:rsidRPr="00E240BA">
              <w:rPr>
                <w:webHidden/>
                <w:lang w:val="pt-BR"/>
              </w:rPr>
              <w:tab/>
            </w:r>
            <w:r w:rsidRPr="00E240BA">
              <w:rPr>
                <w:webHidden/>
                <w:lang w:val="pt-BR"/>
              </w:rPr>
              <w:fldChar w:fldCharType="begin"/>
            </w:r>
            <w:r w:rsidRPr="00E240BA">
              <w:rPr>
                <w:webHidden/>
                <w:lang w:val="pt-BR"/>
              </w:rPr>
              <w:instrText xml:space="preserve"> PAGEREF _Toc22321645 \h </w:instrText>
            </w:r>
            <w:r w:rsidRPr="00E240BA">
              <w:rPr>
                <w:webHidden/>
                <w:lang w:val="pt-BR"/>
              </w:rPr>
            </w:r>
            <w:r w:rsidRPr="00E240BA">
              <w:rPr>
                <w:webHidden/>
                <w:lang w:val="pt-BR"/>
              </w:rPr>
              <w:fldChar w:fldCharType="separate"/>
            </w:r>
            <w:r w:rsidRPr="00E240BA">
              <w:rPr>
                <w:webHidden/>
                <w:lang w:val="pt-BR"/>
              </w:rPr>
              <w:t>4</w:t>
            </w:r>
            <w:r w:rsidRPr="00E240BA">
              <w:rPr>
                <w:webHidden/>
                <w:lang w:val="pt-BR"/>
              </w:rPr>
              <w:fldChar w:fldCharType="end"/>
            </w:r>
          </w:hyperlink>
        </w:p>
        <w:p w14:paraId="174C16CE" w14:textId="77777777" w:rsidR="003E5346" w:rsidRPr="00E240BA" w:rsidRDefault="003E5346">
          <w:pPr>
            <w:pStyle w:val="Sumrio1"/>
            <w:rPr>
              <w:rFonts w:asciiTheme="minorHAnsi" w:eastAsiaTheme="minorEastAsia" w:hAnsiTheme="minorHAnsi"/>
              <w:spacing w:val="0"/>
              <w:sz w:val="22"/>
              <w:lang w:val="pt-BR" w:eastAsia="pt-BR"/>
            </w:rPr>
          </w:pPr>
          <w:hyperlink w:anchor="_Toc22321646" w:history="1">
            <w:r w:rsidRPr="00E240BA">
              <w:rPr>
                <w:rStyle w:val="Hyperlink"/>
                <w:lang w:val="pt-BR" w:bidi="pt-BR"/>
              </w:rPr>
              <w:t>Criadores</w:t>
            </w:r>
            <w:r w:rsidRPr="00E240BA">
              <w:rPr>
                <w:webHidden/>
                <w:lang w:val="pt-BR"/>
              </w:rPr>
              <w:tab/>
            </w:r>
            <w:r w:rsidRPr="00E240BA">
              <w:rPr>
                <w:webHidden/>
                <w:lang w:val="pt-BR"/>
              </w:rPr>
              <w:fldChar w:fldCharType="begin"/>
            </w:r>
            <w:r w:rsidRPr="00E240BA">
              <w:rPr>
                <w:webHidden/>
                <w:lang w:val="pt-BR"/>
              </w:rPr>
              <w:instrText xml:space="preserve"> PAGEREF _Toc22321646 \h </w:instrText>
            </w:r>
            <w:r w:rsidRPr="00E240BA">
              <w:rPr>
                <w:webHidden/>
                <w:lang w:val="pt-BR"/>
              </w:rPr>
            </w:r>
            <w:r w:rsidRPr="00E240BA">
              <w:rPr>
                <w:webHidden/>
                <w:lang w:val="pt-BR"/>
              </w:rPr>
              <w:fldChar w:fldCharType="separate"/>
            </w:r>
            <w:r w:rsidRPr="00E240BA">
              <w:rPr>
                <w:webHidden/>
                <w:lang w:val="pt-BR"/>
              </w:rPr>
              <w:t>5</w:t>
            </w:r>
            <w:r w:rsidRPr="00E240BA">
              <w:rPr>
                <w:webHidden/>
                <w:lang w:val="pt-BR"/>
              </w:rPr>
              <w:fldChar w:fldCharType="end"/>
            </w:r>
          </w:hyperlink>
        </w:p>
        <w:p w14:paraId="5D138BE4" w14:textId="77777777" w:rsidR="00574218" w:rsidRPr="00E240BA" w:rsidRDefault="005F5967" w:rsidP="00477624">
          <w:pPr>
            <w:pStyle w:val="Sumrio1"/>
            <w:rPr>
              <w:lang w:val="pt-BR"/>
            </w:rPr>
          </w:pPr>
          <w:r w:rsidRPr="00E240BA">
            <w:rPr>
              <w:lang w:val="pt-BR" w:bidi="pt-BR"/>
            </w:rPr>
            <w:fldChar w:fldCharType="end"/>
          </w:r>
        </w:p>
      </w:sdtContent>
    </w:sdt>
    <w:p w14:paraId="51EA865D" w14:textId="77777777" w:rsidR="004944F7" w:rsidRPr="00E240BA" w:rsidRDefault="004944F7" w:rsidP="004944F7">
      <w:pPr>
        <w:rPr>
          <w:noProof/>
          <w:lang w:val="pt-BR"/>
        </w:rPr>
      </w:pPr>
    </w:p>
    <w:p w14:paraId="2D318424" w14:textId="77777777" w:rsidR="006F470F" w:rsidRPr="00E240BA" w:rsidRDefault="006F470F" w:rsidP="006F470F">
      <w:pPr>
        <w:rPr>
          <w:noProof/>
          <w:lang w:val="pt-BR"/>
        </w:rPr>
        <w:sectPr w:rsidR="006F470F" w:rsidRPr="00E240BA" w:rsidSect="008A0145">
          <w:type w:val="oddPage"/>
          <w:pgSz w:w="8419" w:h="11906" w:orient="landscape" w:code="9"/>
          <w:pgMar w:top="1474" w:right="1440" w:bottom="720" w:left="1440" w:header="720" w:footer="720" w:gutter="0"/>
          <w:pgNumType w:start="1"/>
          <w:cols w:space="720"/>
          <w:docGrid w:linePitch="360"/>
        </w:sectPr>
      </w:pPr>
    </w:p>
    <w:p w14:paraId="5FA71133" w14:textId="005E9B2B" w:rsidR="0071058F" w:rsidRPr="00E240BA" w:rsidRDefault="00917F72" w:rsidP="003E5346">
      <w:pPr>
        <w:pStyle w:val="Ttulo1"/>
        <w:rPr>
          <w:noProof/>
          <w:lang w:val="pt-BR"/>
        </w:rPr>
      </w:pPr>
      <w:bookmarkStart w:id="0" w:name="_Toc22321642"/>
      <w:r w:rsidRPr="00E240BA">
        <w:rPr>
          <w:rStyle w:val="Caracteredettulo1"/>
          <w:noProof/>
          <w:lang w:val="pt-BR"/>
        </w:rPr>
        <w:lastRenderedPageBreak/>
        <w:drawing>
          <wp:anchor distT="0" distB="0" distL="114300" distR="114300" simplePos="0" relativeHeight="251687936" behindDoc="1" locked="0" layoutInCell="1" allowOverlap="1" wp14:anchorId="441A998D" wp14:editId="006B729D">
            <wp:simplePos x="0" y="0"/>
            <wp:positionH relativeFrom="column">
              <wp:posOffset>-781050</wp:posOffset>
            </wp:positionH>
            <wp:positionV relativeFrom="paragraph">
              <wp:posOffset>990600</wp:posOffset>
            </wp:positionV>
            <wp:extent cx="1810512" cy="4745736"/>
            <wp:effectExtent l="0" t="0" r="0" b="0"/>
            <wp:wrapTight wrapText="right">
              <wp:wrapPolygon edited="0">
                <wp:start x="6591" y="434"/>
                <wp:lineTo x="3864" y="1127"/>
                <wp:lineTo x="2273" y="1648"/>
                <wp:lineTo x="2273" y="2515"/>
                <wp:lineTo x="3409" y="4769"/>
                <wp:lineTo x="682" y="5376"/>
                <wp:lineTo x="227" y="5550"/>
                <wp:lineTo x="455" y="6157"/>
                <wp:lineTo x="1591" y="7544"/>
                <wp:lineTo x="4318" y="8931"/>
                <wp:lineTo x="1136" y="10319"/>
                <wp:lineTo x="0" y="11273"/>
                <wp:lineTo x="0" y="11446"/>
                <wp:lineTo x="909" y="11880"/>
                <wp:lineTo x="3637" y="13094"/>
                <wp:lineTo x="8182" y="14481"/>
                <wp:lineTo x="5682" y="14654"/>
                <wp:lineTo x="3637" y="15261"/>
                <wp:lineTo x="3637" y="15955"/>
                <wp:lineTo x="6137" y="17256"/>
                <wp:lineTo x="6819" y="18643"/>
                <wp:lineTo x="8410" y="20031"/>
                <wp:lineTo x="10910" y="21331"/>
                <wp:lineTo x="12046" y="21331"/>
                <wp:lineTo x="11819" y="20031"/>
                <wp:lineTo x="7955" y="18643"/>
                <wp:lineTo x="9092" y="18643"/>
                <wp:lineTo x="14092" y="17256"/>
                <wp:lineTo x="15456" y="16302"/>
                <wp:lineTo x="15910" y="15868"/>
                <wp:lineTo x="15910" y="15088"/>
                <wp:lineTo x="13410" y="13094"/>
                <wp:lineTo x="15001" y="12400"/>
                <wp:lineTo x="15001" y="11966"/>
                <wp:lineTo x="14319" y="11706"/>
                <wp:lineTo x="12046" y="10145"/>
                <wp:lineTo x="8182" y="9278"/>
                <wp:lineTo x="5682" y="8931"/>
                <wp:lineTo x="5455" y="7544"/>
                <wp:lineTo x="10228" y="7544"/>
                <wp:lineTo x="16592" y="6764"/>
                <wp:lineTo x="16365" y="6157"/>
                <wp:lineTo x="20001" y="5810"/>
                <wp:lineTo x="20001" y="5029"/>
                <wp:lineTo x="17501" y="4509"/>
                <wp:lineTo x="17274" y="4162"/>
                <wp:lineTo x="15228" y="3382"/>
                <wp:lineTo x="17729" y="3122"/>
                <wp:lineTo x="17956" y="2428"/>
                <wp:lineTo x="16592" y="1734"/>
                <wp:lineTo x="7728" y="434"/>
                <wp:lineTo x="6591" y="434"/>
              </wp:wrapPolygon>
            </wp:wrapTight>
            <wp:docPr id="3" name="Imagem 3" descr="Flores em uma has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twork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512" cy="4745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2C87" w:rsidRPr="003F2C87">
        <w:rPr>
          <w:rStyle w:val="Caracteredettulo1"/>
          <w:noProof/>
          <w:lang w:val="pt-BR"/>
        </w:rPr>
        <w:t>O Impacto das Redes Generativas no Mundo Digita</w:t>
      </w:r>
      <w:r w:rsidR="003F2C87">
        <w:rPr>
          <w:rStyle w:val="Caracteredettulo1"/>
          <w:noProof/>
          <w:lang w:val="pt-BR"/>
        </w:rPr>
        <w:t>l</w:t>
      </w:r>
      <w:r w:rsidR="0071058F" w:rsidRPr="00E240BA">
        <w:rPr>
          <w:rStyle w:val="Autor1"/>
          <w:noProof/>
          <w:lang w:val="pt-BR" w:bidi="pt-BR"/>
        </w:rPr>
        <w:br/>
      </w:r>
      <w:bookmarkEnd w:id="0"/>
    </w:p>
    <w:p w14:paraId="11FDE26C" w14:textId="30B77E7B" w:rsidR="003F2C87" w:rsidRPr="003F2C87" w:rsidRDefault="003F2C87" w:rsidP="003F2C87">
      <w:pPr>
        <w:pStyle w:val="Texto1"/>
        <w:rPr>
          <w:noProof/>
          <w:lang w:val="pt-BR"/>
        </w:rPr>
      </w:pPr>
      <w:r w:rsidRPr="003F2C87">
        <w:rPr>
          <w:noProof/>
          <w:lang w:val="pt-BR"/>
        </w:rPr>
        <w:t>As Redes Generativas são uma classe de modelos de IA projetados para criar novos dados com base em exemplos existentes. Elas operam com a ideia de aprender a distribuição dos dados originais e, então, geram novas amostras que possuem características semelhantes. As GANs (Generative Adversarial Networks)</w:t>
      </w:r>
      <w:r>
        <w:rPr>
          <w:noProof/>
          <w:lang w:val="pt-BR"/>
        </w:rPr>
        <w:t xml:space="preserve"> </w:t>
      </w:r>
      <w:r w:rsidRPr="003F2C87">
        <w:rPr>
          <w:noProof/>
          <w:lang w:val="pt-BR"/>
        </w:rPr>
        <w:t>e os VAEs (Variational Autoencoders) são as duas principais arquiteturas usadas neste campo, e suas aplicações são vastas.</w:t>
      </w:r>
    </w:p>
    <w:p w14:paraId="53E3F1EB" w14:textId="77777777" w:rsidR="003F2C87" w:rsidRPr="003F2C87" w:rsidRDefault="003F2C87" w:rsidP="003F2C87">
      <w:pPr>
        <w:pStyle w:val="Texto1"/>
        <w:rPr>
          <w:noProof/>
          <w:lang w:val="pt-BR"/>
        </w:rPr>
      </w:pPr>
    </w:p>
    <w:p w14:paraId="56FB485B" w14:textId="572042E6" w:rsidR="00917F72" w:rsidRPr="00E240BA" w:rsidRDefault="003F2C87" w:rsidP="003F2C87">
      <w:pPr>
        <w:pStyle w:val="Texto1"/>
        <w:rPr>
          <w:noProof/>
          <w:lang w:val="pt-BR"/>
        </w:rPr>
      </w:pPr>
      <w:r w:rsidRPr="003F2C87">
        <w:rPr>
          <w:noProof/>
          <w:lang w:val="pt-BR"/>
        </w:rPr>
        <w:t>Essas redes estão redefinindo a criação de conteúdo digital, permitindo que qualquer pessoa, com o conhecimento certo, crie obras de arte, música, moda e até mesmo textos. Por exemplo, artistas têm utilizado GANs para criar arte gerada por IA</w:t>
      </w:r>
      <w:r>
        <w:rPr>
          <w:noProof/>
          <w:lang w:val="pt-BR"/>
        </w:rPr>
        <w:t>,</w:t>
      </w:r>
      <w:r w:rsidRPr="003F2C87">
        <w:rPr>
          <w:noProof/>
          <w:lang w:val="pt-BR"/>
        </w:rPr>
        <w:t xml:space="preserve"> que desafia as noções tradicionais de autoria e criatividade. Da mesma forma, músicos estão explorando a IA para criar novas melodias ou até mesmo composições inteiras, transformando a maneira como a música é produzida.</w:t>
      </w:r>
    </w:p>
    <w:p w14:paraId="0113B430" w14:textId="4D668F4F" w:rsidR="003F2C87" w:rsidRPr="00E240BA" w:rsidRDefault="003F2C87" w:rsidP="003F2C87">
      <w:pPr>
        <w:pStyle w:val="Ttulo1"/>
        <w:jc w:val="right"/>
        <w:rPr>
          <w:noProof/>
          <w:lang w:val="pt-BR"/>
        </w:rPr>
      </w:pPr>
      <w:bookmarkStart w:id="1" w:name="_Toc22321643"/>
      <w:bookmarkStart w:id="2" w:name="_Toc4527260"/>
      <w:bookmarkStart w:id="3" w:name="_Toc4525294"/>
      <w:r w:rsidRPr="00E240BA">
        <w:rPr>
          <w:noProof/>
          <w:lang w:val="pt-BR" w:bidi="pt-BR"/>
        </w:rPr>
        <w:lastRenderedPageBreak/>
        <mc:AlternateContent>
          <mc:Choice Requires="wps">
            <w:drawing>
              <wp:anchor distT="0" distB="0" distL="320040" distR="320040" simplePos="0" relativeHeight="251678720" behindDoc="0" locked="0" layoutInCell="1" allowOverlap="1" wp14:anchorId="45B419A5" wp14:editId="42F7D3DA">
                <wp:simplePos x="0" y="0"/>
                <wp:positionH relativeFrom="column">
                  <wp:posOffset>-505460</wp:posOffset>
                </wp:positionH>
                <wp:positionV relativeFrom="paragraph">
                  <wp:posOffset>1140460</wp:posOffset>
                </wp:positionV>
                <wp:extent cx="1914525" cy="2619375"/>
                <wp:effectExtent l="0" t="0" r="0" b="0"/>
                <wp:wrapThrough wrapText="bothSides">
                  <wp:wrapPolygon edited="0">
                    <wp:start x="12681" y="157"/>
                    <wp:lineTo x="5588" y="3142"/>
                    <wp:lineTo x="5373" y="4556"/>
                    <wp:lineTo x="7522" y="5498"/>
                    <wp:lineTo x="1934" y="5812"/>
                    <wp:lineTo x="860" y="9583"/>
                    <wp:lineTo x="860" y="11468"/>
                    <wp:lineTo x="2364" y="13039"/>
                    <wp:lineTo x="3224" y="13039"/>
                    <wp:lineTo x="1719" y="14138"/>
                    <wp:lineTo x="1719" y="14452"/>
                    <wp:lineTo x="3009" y="15552"/>
                    <wp:lineTo x="3224" y="18065"/>
                    <wp:lineTo x="4728" y="19322"/>
                    <wp:lineTo x="4943" y="19636"/>
                    <wp:lineTo x="6233" y="19636"/>
                    <wp:lineTo x="8382" y="19322"/>
                    <wp:lineTo x="10316" y="18694"/>
                    <wp:lineTo x="10101" y="18065"/>
                    <wp:lineTo x="12466" y="18065"/>
                    <wp:lineTo x="17839" y="16337"/>
                    <wp:lineTo x="17624" y="15552"/>
                    <wp:lineTo x="18484" y="15552"/>
                    <wp:lineTo x="19128" y="14138"/>
                    <wp:lineTo x="18699" y="13039"/>
                    <wp:lineTo x="19988" y="10525"/>
                    <wp:lineTo x="21063" y="9268"/>
                    <wp:lineTo x="21063" y="8483"/>
                    <wp:lineTo x="20418" y="7697"/>
                    <wp:lineTo x="18269" y="5969"/>
                    <wp:lineTo x="17194" y="5498"/>
                    <wp:lineTo x="16119" y="2985"/>
                    <wp:lineTo x="14830" y="1571"/>
                    <wp:lineTo x="13755" y="157"/>
                    <wp:lineTo x="12681" y="157"/>
                  </wp:wrapPolygon>
                </wp:wrapThrough>
                <wp:docPr id="17" name="Oval 17" descr="Ponto de tint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2619375"/>
                        </a:xfrm>
                        <a:prstGeom prst="ellipse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DB570C" id="Oval 17" o:spid="_x0000_s1026" alt="Ponto de tinta" style="position:absolute;margin-left:-39.8pt;margin-top:89.8pt;width:150.75pt;height:206.25pt;z-index:251678720;visibility:visible;mso-wrap-style:square;mso-width-percent:0;mso-height-percent:0;mso-wrap-distance-left:25.2pt;mso-wrap-distance-top:0;mso-wrap-distance-right:25.2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LMw9IgAAAD/dFJO&#10;U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" stroked="f" strokeweight="1pt">
                <v:fill r:id="rId12" o:title="Ponto de tinta" recolor="t" rotate="t" type="frame"/>
                <v:stroke joinstyle="miter"/>
                <w10:wrap type="through"/>
              </v:oval>
            </w:pict>
          </mc:Fallback>
        </mc:AlternateContent>
      </w:r>
      <w:r w:rsidRPr="003F2C87">
        <w:rPr>
          <w:rStyle w:val="Caracteredettulo2"/>
          <w:rFonts w:asciiTheme="minorHAnsi" w:hAnsiTheme="minorHAnsi"/>
          <w:noProof/>
          <w:lang w:val="pt-BR"/>
        </w:rPr>
        <w:t>Redes Generativas e a Revolução nos Negócios</w:t>
      </w:r>
      <w:r w:rsidR="0033256C" w:rsidRPr="00E240BA">
        <w:rPr>
          <w:rStyle w:val="Autor2"/>
          <w:noProof/>
          <w:lang w:val="pt-BR" w:bidi="pt-BR"/>
        </w:rPr>
        <w:br/>
      </w:r>
      <w:bookmarkEnd w:id="1"/>
      <w:bookmarkEnd w:id="3"/>
    </w:p>
    <w:p w14:paraId="43F4B1A5" w14:textId="152DEABB" w:rsidR="00917F72" w:rsidRPr="00E240BA" w:rsidRDefault="003F2C87" w:rsidP="00DF135B">
      <w:pPr>
        <w:pStyle w:val="Texto2"/>
        <w:rPr>
          <w:noProof/>
          <w:lang w:val="pt-BR"/>
        </w:rPr>
      </w:pPr>
      <w:r w:rsidRPr="003F2C87">
        <w:rPr>
          <w:noProof/>
          <w:lang w:val="pt-BR"/>
        </w:rPr>
        <w:t>O impacto das redes generativas não se limita ao campo criativo. Empresas em setores como moda, saúde, finanças e entretenimento já estão utilizando IA generativa para otimizar processos, personalizar produtos e até gerar novos designs. Por exemplo, marcas de moda digital estão criando roupas virtuais para avatares no metaverso, enquanto sistemas de IA são usados para personalizar a experiência do cliente em plataformas de comércio eletrônico. A automação de conteúdo também está permitindo que empresas gerem materiais de marketing, como postagens em redes sociais ou anúncios publicitários, de forma personalizada e eficiente.</w:t>
      </w:r>
    </w:p>
    <w:p w14:paraId="1D4FE0C8" w14:textId="0709E0DB" w:rsidR="000068EE" w:rsidRPr="00E240BA" w:rsidRDefault="003B4976" w:rsidP="003E5346">
      <w:pPr>
        <w:pStyle w:val="Ttulo31"/>
        <w:rPr>
          <w:rStyle w:val="Autor2"/>
          <w:noProof/>
          <w:sz w:val="28"/>
          <w:lang w:val="pt-BR"/>
        </w:rPr>
      </w:pPr>
      <w:bookmarkStart w:id="4" w:name="_Toc22321644"/>
      <w:r w:rsidRPr="00E240BA">
        <w:rPr>
          <w:noProof/>
          <w:lang w:val="pt-BR" w:bidi="pt-BR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6657119B" wp14:editId="354B603E">
                <wp:simplePos x="0" y="0"/>
                <wp:positionH relativeFrom="margin">
                  <wp:posOffset>-225631</wp:posOffset>
                </wp:positionH>
                <wp:positionV relativeFrom="margin">
                  <wp:posOffset>-226819</wp:posOffset>
                </wp:positionV>
                <wp:extent cx="3657600" cy="6140177"/>
                <wp:effectExtent l="0" t="0" r="0" b="0"/>
                <wp:wrapNone/>
                <wp:docPr id="18" name="Retângulo 1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614017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6863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1163A" id="Retângulo 18" o:spid="_x0000_s1026" style="position:absolute;margin-left:-17.75pt;margin-top:-17.85pt;width:4in;height:483.5pt;z-index:-2516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" stroked="f" strokeweight="1pt">
                <v:fill opacity="50372f"/>
                <w10:wrap anchorx="margin" anchory="margin"/>
              </v:rect>
            </w:pict>
          </mc:Fallback>
        </mc:AlternateContent>
      </w:r>
      <w:r w:rsidR="003F2C87" w:rsidRPr="003F2C87">
        <w:rPr>
          <w:noProof/>
          <w:lang w:val="pt-BR"/>
        </w:rPr>
        <w:t>Criatividade Digital: A Arte da IA</w:t>
      </w:r>
      <w:r w:rsidR="000068EE" w:rsidRPr="00E240BA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7B80ACF" wp14:editId="5A836A55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5029200" cy="7772400"/>
                <wp:effectExtent l="0" t="0" r="0" b="0"/>
                <wp:wrapNone/>
                <wp:docPr id="1" name="Retângulo 1" descr="A tinta cai como uma tela de fundo de página decorativ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777240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3BE6B" id="Retângulo 1" o:spid="_x0000_s1026" alt="A tinta cai como uma tela de fundo de página decorativa" style="position:absolute;margin-left:0;margin-top:0;width:396pt;height:612pt;z-index:-251659265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" stroked="f" strokeweight="1pt">
                <v:fill r:id="rId14" o:title="A tinta cai como uma tela de fundo de página decorativa" recolor="t" rotate="t" type="frame"/>
                <v:imagedata recolortarget="black"/>
                <w10:wrap anchorx="page" anchory="page"/>
              </v:rect>
            </w:pict>
          </mc:Fallback>
        </mc:AlternateContent>
      </w:r>
      <w:r w:rsidR="000068EE" w:rsidRPr="00E240BA">
        <w:rPr>
          <w:rStyle w:val="AutordoPoema3"/>
          <w:noProof/>
          <w:lang w:val="pt-BR" w:bidi="pt-BR"/>
        </w:rPr>
        <w:br/>
      </w:r>
      <w:bookmarkEnd w:id="4"/>
    </w:p>
    <w:p w14:paraId="7CA16647" w14:textId="3A7D29CA" w:rsidR="003F2C87" w:rsidRPr="003F2C87" w:rsidRDefault="003F2C87" w:rsidP="003F2C87">
      <w:pPr>
        <w:pStyle w:val="Texto3"/>
        <w:rPr>
          <w:noProof/>
          <w:lang w:val="pt-BR"/>
        </w:rPr>
      </w:pPr>
      <w:r w:rsidRPr="003F2C87">
        <w:rPr>
          <w:noProof/>
          <w:lang w:val="pt-BR"/>
        </w:rPr>
        <w:t xml:space="preserve">O conceito de "criatividade" foi transformado com o advento das redes generativas. Artistas agora têm a capacidade de usar IA para criar peças que eram impensáveis até recentemente. As GANs, por exemplo, podem gerar imagens, vídeos e até obras de arte completas com base em simples comandos ou inspirações. Essa tecnologia tem sido utilizada por artistas contemporâneos para criar </w:t>
      </w:r>
      <w:r w:rsidRPr="00E240BA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1E66FF5" wp14:editId="482E5FDF">
                <wp:simplePos x="0" y="0"/>
                <wp:positionH relativeFrom="margin">
                  <wp:align>center</wp:align>
                </wp:positionH>
                <wp:positionV relativeFrom="page">
                  <wp:posOffset>195580</wp:posOffset>
                </wp:positionV>
                <wp:extent cx="5029200" cy="7772400"/>
                <wp:effectExtent l="0" t="0" r="0" b="0"/>
                <wp:wrapNone/>
                <wp:docPr id="1806258610" name="Retângulo 1806258610" descr="A tinta cai como uma tela de fundo de página decorativ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777240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7F280" id="Retângulo 1806258610" o:spid="_x0000_s1026" alt="A tinta cai como uma tela de fundo de página decorativa" style="position:absolute;margin-left:0;margin-top:15.4pt;width:396pt;height:612pt;z-index:-251626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" stroked="f" strokeweight="1pt">
                <v:fill r:id="rId14" o:title="A tinta cai como uma tela de fundo de página decorativa" recolor="t" rotate="t" type="frame"/>
                <v:imagedata recolortarget="black"/>
                <w10:wrap anchorx="margin" anchory="page"/>
              </v:rect>
            </w:pict>
          </mc:Fallback>
        </mc:AlternateContent>
      </w:r>
      <w:r w:rsidRPr="003F2C87">
        <w:rPr>
          <w:noProof/>
          <w:lang w:val="pt-BR"/>
        </w:rPr>
        <w:t xml:space="preserve">pinturas </w:t>
      </w:r>
      <w:r w:rsidRPr="003F2C87">
        <w:rPr>
          <w:noProof/>
          <w:lang w:val="pt-BR"/>
        </w:rPr>
        <w:lastRenderedPageBreak/>
        <w:t>digitais, esculturas virtuais e outras formas de arte interativa. No entanto, surgem questões sobre autoria e ética, já que a IA pode criar obras sem a intervenção direta de um ser humano.</w:t>
      </w:r>
    </w:p>
    <w:p w14:paraId="56DD9D64" w14:textId="0EC7CE38" w:rsidR="003F2C87" w:rsidRPr="003F2C87" w:rsidRDefault="003F2C87" w:rsidP="003F2C87">
      <w:pPr>
        <w:pStyle w:val="Texto3"/>
        <w:rPr>
          <w:noProof/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1008" behindDoc="0" locked="0" layoutInCell="1" allowOverlap="1" wp14:anchorId="587C5414" wp14:editId="6DCA0820">
            <wp:simplePos x="0" y="0"/>
            <wp:positionH relativeFrom="column">
              <wp:posOffset>-866775</wp:posOffset>
            </wp:positionH>
            <wp:positionV relativeFrom="paragraph">
              <wp:posOffset>459740</wp:posOffset>
            </wp:positionV>
            <wp:extent cx="2466975" cy="1800225"/>
            <wp:effectExtent l="0" t="0" r="9525" b="9525"/>
            <wp:wrapSquare wrapText="bothSides"/>
            <wp:docPr id="8621895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89580" name="Imagem 8621895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0DF81" w14:textId="5F710B35" w:rsidR="006B5E1C" w:rsidRPr="00E240BA" w:rsidRDefault="003F2C87" w:rsidP="003F2C87">
      <w:pPr>
        <w:pStyle w:val="Texto3"/>
        <w:rPr>
          <w:noProof/>
          <w:lang w:val="pt-BR"/>
        </w:rPr>
      </w:pPr>
      <w:r w:rsidRPr="003F2C87">
        <w:rPr>
          <w:noProof/>
          <w:lang w:val="pt-BR"/>
        </w:rPr>
        <w:t xml:space="preserve">Além disso, a música gerada por IA está ganhando espaço, com redes como a OpenAI Jukedeck e outros sistemas capazes de compor músicas em diferentes estilos. Isso abre um leque de possibilidades para músicos e compositores, que agora podem </w:t>
      </w:r>
      <w:r w:rsidRPr="003F2C87">
        <w:rPr>
          <w:noProof/>
          <w:lang w:val="pt-BR"/>
        </w:rPr>
        <w:lastRenderedPageBreak/>
        <w:t>colaborar com IA na criação de novas melodias e sons.</w:t>
      </w:r>
    </w:p>
    <w:p w14:paraId="6EFB49FA" w14:textId="062F9165" w:rsidR="00477624" w:rsidRPr="00E240BA" w:rsidRDefault="003F2C87" w:rsidP="003E5346">
      <w:pPr>
        <w:pStyle w:val="Ttulo41"/>
        <w:rPr>
          <w:rStyle w:val="Autor1"/>
          <w:noProof/>
          <w:lang w:val="pt-BR"/>
        </w:rPr>
      </w:pPr>
      <w:bookmarkStart w:id="5" w:name="_Toc22321645"/>
      <w:bookmarkEnd w:id="2"/>
      <w:r w:rsidRPr="00E240BA">
        <w:rPr>
          <w:noProof/>
          <w:lang w:val="pt-BR" w:bidi="pt-BR"/>
        </w:rPr>
        <w:lastRenderedPageBreak/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E93357D" wp14:editId="40C02AB1">
                <wp:simplePos x="0" y="0"/>
                <wp:positionH relativeFrom="page">
                  <wp:posOffset>5715</wp:posOffset>
                </wp:positionH>
                <wp:positionV relativeFrom="page">
                  <wp:align>center</wp:align>
                </wp:positionV>
                <wp:extent cx="5029200" cy="7772400"/>
                <wp:effectExtent l="0" t="0" r="0" b="0"/>
                <wp:wrapNone/>
                <wp:docPr id="11" name="Retângulo 11" descr="Borda da pedra solitária decorativ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777240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duotone>
                              <a:prstClr val="black"/>
                              <a:schemeClr val="accent6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70125" id="Retângulo 11" o:spid="_x0000_s1026" alt="Borda da pedra solitária decorativa" style="position:absolute;margin-left:.45pt;margin-top:0;width:396pt;height:612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center;mso-position-vertical-relative:page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" stroked="f" strokeweight="1pt">
                <v:fill r:id="rId18" o:title="Borda da pedra solitária decorativa" recolor="t" rotate="t" type="frame"/>
                <v:imagedata recolortarget="black"/>
                <w10:wrap anchorx="page" anchory="page"/>
              </v:rect>
            </w:pict>
          </mc:Fallback>
        </mc:AlternateContent>
      </w:r>
      <w:r w:rsidRPr="003F2C87">
        <w:rPr>
          <w:rFonts w:asciiTheme="majorHAnsi" w:hAnsiTheme="majorHAnsi"/>
          <w:noProof/>
          <w:sz w:val="24"/>
          <w:lang w:val="pt-BR"/>
        </w:rPr>
        <w:t>Implicações Éticas: Deepfakes e Manipulação</w:t>
      </w:r>
      <w:r w:rsidR="00477624" w:rsidRPr="00E240BA">
        <w:rPr>
          <w:rStyle w:val="Autor1"/>
          <w:rFonts w:asciiTheme="minorHAnsi" w:hAnsiTheme="minorHAnsi"/>
          <w:noProof/>
          <w:lang w:val="pt-BR" w:bidi="pt-BR"/>
        </w:rPr>
        <w:br/>
      </w:r>
      <w:bookmarkEnd w:id="5"/>
    </w:p>
    <w:p w14:paraId="728B6F24" w14:textId="69E98C15" w:rsidR="00477624" w:rsidRPr="00E240BA" w:rsidRDefault="003F2C87" w:rsidP="00BC25A8">
      <w:pPr>
        <w:rPr>
          <w:noProof/>
          <w:lang w:val="pt-BR"/>
        </w:rPr>
        <w:sectPr w:rsidR="00477624" w:rsidRPr="00E240BA" w:rsidSect="008A0145">
          <w:footerReference w:type="even" r:id="rId19"/>
          <w:footerReference w:type="default" r:id="rId20"/>
          <w:type w:val="oddPage"/>
          <w:pgSz w:w="8419" w:h="11906" w:orient="landscape" w:code="9"/>
          <w:pgMar w:top="1474" w:right="1440" w:bottom="720" w:left="1440" w:header="720" w:footer="720" w:gutter="0"/>
          <w:pgNumType w:start="1"/>
          <w:cols w:space="720"/>
          <w:docGrid w:linePitch="360"/>
        </w:sectPr>
      </w:pPr>
      <w:r>
        <w:rPr>
          <w:noProof/>
          <w:lang w:val="pt-BR" w:bidi="pt-BR"/>
        </w:rPr>
        <w:drawing>
          <wp:anchor distT="0" distB="0" distL="114300" distR="114300" simplePos="0" relativeHeight="251692032" behindDoc="0" locked="0" layoutInCell="1" allowOverlap="1" wp14:anchorId="746F689B" wp14:editId="072D3EAC">
            <wp:simplePos x="0" y="0"/>
            <wp:positionH relativeFrom="column">
              <wp:posOffset>-590550</wp:posOffset>
            </wp:positionH>
            <wp:positionV relativeFrom="paragraph">
              <wp:posOffset>1094105</wp:posOffset>
            </wp:positionV>
            <wp:extent cx="2479040" cy="2479040"/>
            <wp:effectExtent l="0" t="0" r="0" b="0"/>
            <wp:wrapSquare wrapText="bothSides"/>
            <wp:docPr id="126195527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55279" name="Imagem 12619552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2C87">
        <w:rPr>
          <w:noProof/>
          <w:lang w:val="pt-BR"/>
        </w:rPr>
        <w:t>Com o poder das redes generativas, surgem também desafios éticos significativos, especialmente em relação à criação de **deepfakes**. Esses vídeos manipulados, que podem fazer com que uma pessoa pareça dizer ou fazer algo que nunca aconteceu, estão se tornando cada vez mais realistas. O potencial de manipulação de informações levanta sérias preocupações sobre privacidade, segurança e credibilidade. Ao mesmo tempo, a IA pode ser usada para combater a desinformação criando sistemas capazes de detectar esses vídeos manipulados e impedir que se espalhem.</w:t>
      </w:r>
      <w:r>
        <w:rPr>
          <w:noProof/>
          <w:lang w:val="pt-BR"/>
        </w:rPr>
        <w:t xml:space="preserve"> P</w:t>
      </w:r>
      <w:r w:rsidRPr="003F2C87">
        <w:rPr>
          <w:noProof/>
          <w:lang w:val="pt-BR"/>
        </w:rPr>
        <w:t>ara os desenvolvedores, as redes generativas oferecem uma ampla gama de possibilidades. Ao aprender como implementar e treinar modelos como GANs e VAEs, é possível criar aplicativos que geram novos conteúdos automaticamente, como imagens, textos ou músicas. As empresas podem, assim, integrar essas tecnologias em seus produtos, oferecendo aos usuários experiências mais personalizadas e inovadoras.</w:t>
      </w:r>
    </w:p>
    <w:p w14:paraId="0F1D2C7C" w14:textId="01244E81" w:rsidR="00AC612B" w:rsidRDefault="003F2C87" w:rsidP="003F2C87">
      <w:pPr>
        <w:pStyle w:val="Ttulo"/>
        <w:rPr>
          <w:noProof/>
          <w:lang w:val="pt-BR"/>
        </w:rPr>
      </w:pPr>
      <w:r>
        <w:rPr>
          <w:noProof/>
          <w:lang w:val="pt-BR"/>
        </w:rPr>
        <w:lastRenderedPageBreak/>
        <w:t>Conclusão</w:t>
      </w:r>
    </w:p>
    <w:p w14:paraId="7E6DC631" w14:textId="77777777" w:rsidR="003F2C87" w:rsidRDefault="003F2C87" w:rsidP="003F2C87">
      <w:pPr>
        <w:pStyle w:val="Ttulo"/>
        <w:rPr>
          <w:noProof/>
          <w:lang w:val="pt-BR"/>
        </w:rPr>
      </w:pPr>
    </w:p>
    <w:p w14:paraId="1AD62EDC" w14:textId="334AD6F5" w:rsidR="003F2C87" w:rsidRPr="00E240BA" w:rsidRDefault="00B8150D" w:rsidP="003F2C87">
      <w:pPr>
        <w:rPr>
          <w:noProof/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3056" behindDoc="0" locked="0" layoutInCell="1" allowOverlap="1" wp14:anchorId="4C54E9EA" wp14:editId="0FEDF709">
            <wp:simplePos x="0" y="0"/>
            <wp:positionH relativeFrom="margin">
              <wp:align>center</wp:align>
            </wp:positionH>
            <wp:positionV relativeFrom="paragraph">
              <wp:posOffset>873760</wp:posOffset>
            </wp:positionV>
            <wp:extent cx="1771650" cy="1771650"/>
            <wp:effectExtent l="0" t="0" r="0" b="0"/>
            <wp:wrapTopAndBottom/>
            <wp:docPr id="183699293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92932" name="Imagem 18369929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2C87" w:rsidRPr="003F2C87">
        <w:rPr>
          <w:noProof/>
          <w:lang w:val="pt-BR"/>
        </w:rPr>
        <w:t>As redes generativas estão, sem dúvida, moldando o futuro da criação digital. Com a capacidade de aprender padrões e gerar novos conteúdos de maneira autônoma, elas estão transformando indústrias, oferecendo novas oportunidades e desafiando nossas noções de criatividade e autoria. Embora a tecnologia traga muitas promessas, também levanta questões sobre ética, privacidade e manipulação, que precisarão ser discutidas à medida que a IA se torna cada vez mais integrada ao nosso cotidiano. O futuro das redes generativas será, sem dúvida, fascinante e repleto de inovações que ainda estamos começando a explorar.</w:t>
      </w:r>
    </w:p>
    <w:sectPr w:rsidR="003F2C87" w:rsidRPr="00E240BA" w:rsidSect="008A0145">
      <w:type w:val="oddPage"/>
      <w:pgSz w:w="8419" w:h="11906" w:orient="landscape" w:code="9"/>
      <w:pgMar w:top="1474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5D50AF" w14:textId="77777777" w:rsidR="00BF2392" w:rsidRDefault="00BF2392" w:rsidP="00B8645F">
      <w:pPr>
        <w:spacing w:after="0" w:line="240" w:lineRule="auto"/>
      </w:pPr>
      <w:r>
        <w:separator/>
      </w:r>
    </w:p>
  </w:endnote>
  <w:endnote w:type="continuationSeparator" w:id="0">
    <w:p w14:paraId="3F0809A5" w14:textId="77777777" w:rsidR="00BF2392" w:rsidRDefault="00BF2392" w:rsidP="00B864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GGothicM">
    <w:charset w:val="80"/>
    <w:family w:val="modern"/>
    <w:pitch w:val="fixed"/>
    <w:sig w:usb0="80000281" w:usb1="28C76CF8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98D0A0" w14:textId="77777777" w:rsidR="00900041" w:rsidRPr="00E240BA" w:rsidRDefault="00900041" w:rsidP="0022764D">
    <w:pPr>
      <w:pStyle w:val="Rodap"/>
      <w:jc w:val="right"/>
      <w:rPr>
        <w:noProof/>
        <w:lang w:val="pt-B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pt-BR"/>
      </w:rPr>
      <w:id w:val="12129937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8B0752" w14:textId="77777777" w:rsidR="000221CB" w:rsidRPr="00E240BA" w:rsidRDefault="000221CB">
        <w:pPr>
          <w:pStyle w:val="Rodap"/>
          <w:rPr>
            <w:lang w:val="pt-BR"/>
          </w:rPr>
        </w:pPr>
        <w:r w:rsidRPr="00E240BA">
          <w:rPr>
            <w:lang w:val="pt-BR" w:bidi="pt-BR"/>
          </w:rPr>
          <w:fldChar w:fldCharType="begin"/>
        </w:r>
        <w:r w:rsidRPr="00E240BA">
          <w:rPr>
            <w:lang w:val="pt-BR" w:bidi="pt-BR"/>
          </w:rPr>
          <w:instrText xml:space="preserve"> PAGE   \* MERGEFORMAT </w:instrText>
        </w:r>
        <w:r w:rsidRPr="00E240BA">
          <w:rPr>
            <w:lang w:val="pt-BR" w:bidi="pt-BR"/>
          </w:rPr>
          <w:fldChar w:fldCharType="separate"/>
        </w:r>
        <w:r w:rsidR="008A0145" w:rsidRPr="00E240BA">
          <w:rPr>
            <w:noProof/>
            <w:lang w:val="pt-BR" w:bidi="pt-BR"/>
          </w:rPr>
          <w:t>4</w:t>
        </w:r>
        <w:r w:rsidRPr="00E240BA">
          <w:rPr>
            <w:noProof/>
            <w:lang w:val="pt-BR" w:bidi="pt-BR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  <w:lang w:val="pt-BR"/>
      </w:rPr>
      <w:id w:val="726807006"/>
      <w:docPartObj>
        <w:docPartGallery w:val="Page Numbers (Bottom of Page)"/>
        <w:docPartUnique/>
      </w:docPartObj>
    </w:sdtPr>
    <w:sdtContent>
      <w:p w14:paraId="3BF4E8E1" w14:textId="77777777" w:rsidR="00477624" w:rsidRPr="00E240BA" w:rsidRDefault="00477624" w:rsidP="0022764D">
        <w:pPr>
          <w:pStyle w:val="Rodap"/>
          <w:jc w:val="right"/>
          <w:rPr>
            <w:noProof/>
            <w:lang w:val="pt-BR"/>
          </w:rPr>
        </w:pPr>
        <w:r w:rsidRPr="00E240BA">
          <w:rPr>
            <w:noProof/>
            <w:lang w:val="pt-BR" w:bidi="pt-BR"/>
          </w:rPr>
          <w:fldChar w:fldCharType="begin"/>
        </w:r>
        <w:r w:rsidRPr="00E240BA">
          <w:rPr>
            <w:noProof/>
            <w:lang w:val="pt-BR" w:bidi="pt-BR"/>
          </w:rPr>
          <w:instrText xml:space="preserve"> PAGE   \* MERGEFORMAT </w:instrText>
        </w:r>
        <w:r w:rsidRPr="00E240BA">
          <w:rPr>
            <w:noProof/>
            <w:lang w:val="pt-BR" w:bidi="pt-BR"/>
          </w:rPr>
          <w:fldChar w:fldCharType="separate"/>
        </w:r>
        <w:r w:rsidR="008A0145" w:rsidRPr="00E240BA">
          <w:rPr>
            <w:noProof/>
            <w:lang w:val="pt-BR" w:bidi="pt-BR"/>
          </w:rPr>
          <w:t>5</w:t>
        </w:r>
        <w:r w:rsidRPr="00E240BA">
          <w:rPr>
            <w:noProof/>
            <w:lang w:val="pt-BR" w:bidi="pt-B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B72EFA" w14:textId="77777777" w:rsidR="00BF2392" w:rsidRDefault="00BF2392" w:rsidP="00B8645F">
      <w:pPr>
        <w:spacing w:after="0" w:line="240" w:lineRule="auto"/>
      </w:pPr>
      <w:r>
        <w:separator/>
      </w:r>
    </w:p>
  </w:footnote>
  <w:footnote w:type="continuationSeparator" w:id="0">
    <w:p w14:paraId="3DA02159" w14:textId="77777777" w:rsidR="00BF2392" w:rsidRDefault="00BF2392" w:rsidP="00B864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bordersDoNotSurroundHeader/>
  <w:bordersDoNotSurroundFooter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evenAndOddHeaders/>
  <w:bookFoldPrint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C87"/>
    <w:rsid w:val="000002DB"/>
    <w:rsid w:val="00002DD0"/>
    <w:rsid w:val="000068EE"/>
    <w:rsid w:val="00010610"/>
    <w:rsid w:val="00015741"/>
    <w:rsid w:val="00016488"/>
    <w:rsid w:val="00017531"/>
    <w:rsid w:val="000221CB"/>
    <w:rsid w:val="000314AA"/>
    <w:rsid w:val="000353B9"/>
    <w:rsid w:val="0005569E"/>
    <w:rsid w:val="0007402C"/>
    <w:rsid w:val="000751CA"/>
    <w:rsid w:val="00091486"/>
    <w:rsid w:val="000A39C2"/>
    <w:rsid w:val="000A7488"/>
    <w:rsid w:val="000A7ED3"/>
    <w:rsid w:val="000B0161"/>
    <w:rsid w:val="000B07A9"/>
    <w:rsid w:val="000B31E5"/>
    <w:rsid w:val="000C45B8"/>
    <w:rsid w:val="000E20CC"/>
    <w:rsid w:val="000F1BAD"/>
    <w:rsid w:val="000F4F09"/>
    <w:rsid w:val="00111383"/>
    <w:rsid w:val="00120365"/>
    <w:rsid w:val="001308D8"/>
    <w:rsid w:val="00171409"/>
    <w:rsid w:val="0018040B"/>
    <w:rsid w:val="001830F0"/>
    <w:rsid w:val="001B4AAF"/>
    <w:rsid w:val="001C4837"/>
    <w:rsid w:val="001D265C"/>
    <w:rsid w:val="001D40E7"/>
    <w:rsid w:val="001D4F1D"/>
    <w:rsid w:val="001E10A8"/>
    <w:rsid w:val="001E437C"/>
    <w:rsid w:val="001F307A"/>
    <w:rsid w:val="001F3682"/>
    <w:rsid w:val="00210F45"/>
    <w:rsid w:val="00211BE4"/>
    <w:rsid w:val="00225D76"/>
    <w:rsid w:val="0022764D"/>
    <w:rsid w:val="00255252"/>
    <w:rsid w:val="002619A0"/>
    <w:rsid w:val="00276F66"/>
    <w:rsid w:val="0028152A"/>
    <w:rsid w:val="00281A33"/>
    <w:rsid w:val="002919EA"/>
    <w:rsid w:val="00295522"/>
    <w:rsid w:val="002B2E9F"/>
    <w:rsid w:val="002C0C4F"/>
    <w:rsid w:val="002F59EC"/>
    <w:rsid w:val="00303386"/>
    <w:rsid w:val="00320139"/>
    <w:rsid w:val="0033256C"/>
    <w:rsid w:val="00347D0F"/>
    <w:rsid w:val="00357D6F"/>
    <w:rsid w:val="003640C2"/>
    <w:rsid w:val="003708FE"/>
    <w:rsid w:val="00380BA4"/>
    <w:rsid w:val="003A0FD1"/>
    <w:rsid w:val="003A7E62"/>
    <w:rsid w:val="003B408A"/>
    <w:rsid w:val="003B4976"/>
    <w:rsid w:val="003D1265"/>
    <w:rsid w:val="003E4767"/>
    <w:rsid w:val="003E5346"/>
    <w:rsid w:val="003E7BC3"/>
    <w:rsid w:val="003F0235"/>
    <w:rsid w:val="003F2C87"/>
    <w:rsid w:val="00405904"/>
    <w:rsid w:val="0041147B"/>
    <w:rsid w:val="004341E4"/>
    <w:rsid w:val="00453ADA"/>
    <w:rsid w:val="00473EFB"/>
    <w:rsid w:val="00477624"/>
    <w:rsid w:val="004944F7"/>
    <w:rsid w:val="004946C8"/>
    <w:rsid w:val="004A0C53"/>
    <w:rsid w:val="004F050C"/>
    <w:rsid w:val="00505FF9"/>
    <w:rsid w:val="00511AC1"/>
    <w:rsid w:val="00511C7C"/>
    <w:rsid w:val="00515F0D"/>
    <w:rsid w:val="00535C1A"/>
    <w:rsid w:val="00542587"/>
    <w:rsid w:val="00544E99"/>
    <w:rsid w:val="00562592"/>
    <w:rsid w:val="005642BB"/>
    <w:rsid w:val="00564636"/>
    <w:rsid w:val="00573597"/>
    <w:rsid w:val="00574218"/>
    <w:rsid w:val="00576B01"/>
    <w:rsid w:val="00582911"/>
    <w:rsid w:val="00587123"/>
    <w:rsid w:val="005A6087"/>
    <w:rsid w:val="005C2359"/>
    <w:rsid w:val="005E1570"/>
    <w:rsid w:val="005F10F8"/>
    <w:rsid w:val="005F54D3"/>
    <w:rsid w:val="005F5967"/>
    <w:rsid w:val="006014B5"/>
    <w:rsid w:val="00611327"/>
    <w:rsid w:val="00614FD9"/>
    <w:rsid w:val="00622F1D"/>
    <w:rsid w:val="006327C6"/>
    <w:rsid w:val="00644CB2"/>
    <w:rsid w:val="00665970"/>
    <w:rsid w:val="00685CDE"/>
    <w:rsid w:val="006870AF"/>
    <w:rsid w:val="006A429A"/>
    <w:rsid w:val="006B5E1C"/>
    <w:rsid w:val="006C362B"/>
    <w:rsid w:val="006C7C4E"/>
    <w:rsid w:val="006D4A29"/>
    <w:rsid w:val="006D5BF0"/>
    <w:rsid w:val="006D77FE"/>
    <w:rsid w:val="006D7D64"/>
    <w:rsid w:val="006E0ACB"/>
    <w:rsid w:val="006E1050"/>
    <w:rsid w:val="006E2040"/>
    <w:rsid w:val="006F422A"/>
    <w:rsid w:val="006F470F"/>
    <w:rsid w:val="0071058F"/>
    <w:rsid w:val="007113C1"/>
    <w:rsid w:val="00737B23"/>
    <w:rsid w:val="00750F20"/>
    <w:rsid w:val="0075472F"/>
    <w:rsid w:val="007856DD"/>
    <w:rsid w:val="00787C43"/>
    <w:rsid w:val="007A5229"/>
    <w:rsid w:val="007C3E58"/>
    <w:rsid w:val="007C57DD"/>
    <w:rsid w:val="007D2F22"/>
    <w:rsid w:val="007E0A2B"/>
    <w:rsid w:val="007E2345"/>
    <w:rsid w:val="007E55CE"/>
    <w:rsid w:val="007E7AD9"/>
    <w:rsid w:val="007F0CB5"/>
    <w:rsid w:val="007F68B6"/>
    <w:rsid w:val="00843C57"/>
    <w:rsid w:val="008465DD"/>
    <w:rsid w:val="008640D7"/>
    <w:rsid w:val="00867656"/>
    <w:rsid w:val="00874F0F"/>
    <w:rsid w:val="00881E6A"/>
    <w:rsid w:val="00896C4B"/>
    <w:rsid w:val="008A0145"/>
    <w:rsid w:val="008B27D8"/>
    <w:rsid w:val="008C365F"/>
    <w:rsid w:val="008C66CF"/>
    <w:rsid w:val="008C6B06"/>
    <w:rsid w:val="008E21B4"/>
    <w:rsid w:val="008E765B"/>
    <w:rsid w:val="00900041"/>
    <w:rsid w:val="00905346"/>
    <w:rsid w:val="00910B31"/>
    <w:rsid w:val="00917F72"/>
    <w:rsid w:val="00934309"/>
    <w:rsid w:val="00936010"/>
    <w:rsid w:val="00940E36"/>
    <w:rsid w:val="00955AF2"/>
    <w:rsid w:val="00962E76"/>
    <w:rsid w:val="00973C1A"/>
    <w:rsid w:val="00975CBD"/>
    <w:rsid w:val="00980581"/>
    <w:rsid w:val="009845D4"/>
    <w:rsid w:val="009A06EA"/>
    <w:rsid w:val="009A1509"/>
    <w:rsid w:val="009A4757"/>
    <w:rsid w:val="009B1BF9"/>
    <w:rsid w:val="009B4644"/>
    <w:rsid w:val="009C5A9C"/>
    <w:rsid w:val="009C63F2"/>
    <w:rsid w:val="009D59C9"/>
    <w:rsid w:val="009E3924"/>
    <w:rsid w:val="00A0625D"/>
    <w:rsid w:val="00A06ACD"/>
    <w:rsid w:val="00A11CBB"/>
    <w:rsid w:val="00A20088"/>
    <w:rsid w:val="00A35038"/>
    <w:rsid w:val="00A51DD4"/>
    <w:rsid w:val="00A53FE5"/>
    <w:rsid w:val="00AA6259"/>
    <w:rsid w:val="00AA6BD8"/>
    <w:rsid w:val="00AA7204"/>
    <w:rsid w:val="00AB1C9D"/>
    <w:rsid w:val="00AB7767"/>
    <w:rsid w:val="00AC0A73"/>
    <w:rsid w:val="00AC612B"/>
    <w:rsid w:val="00AD29B1"/>
    <w:rsid w:val="00AD714C"/>
    <w:rsid w:val="00AE1EE2"/>
    <w:rsid w:val="00AF5FBA"/>
    <w:rsid w:val="00B104ED"/>
    <w:rsid w:val="00B16DA7"/>
    <w:rsid w:val="00B203EA"/>
    <w:rsid w:val="00B421CC"/>
    <w:rsid w:val="00B45028"/>
    <w:rsid w:val="00B524CA"/>
    <w:rsid w:val="00B5413F"/>
    <w:rsid w:val="00B66B9A"/>
    <w:rsid w:val="00B71C24"/>
    <w:rsid w:val="00B7276F"/>
    <w:rsid w:val="00B8150D"/>
    <w:rsid w:val="00B826EB"/>
    <w:rsid w:val="00B8645F"/>
    <w:rsid w:val="00BA125F"/>
    <w:rsid w:val="00BB1BDC"/>
    <w:rsid w:val="00BB7E9E"/>
    <w:rsid w:val="00BB7F9C"/>
    <w:rsid w:val="00BC1C39"/>
    <w:rsid w:val="00BC25A8"/>
    <w:rsid w:val="00BC7562"/>
    <w:rsid w:val="00BE2161"/>
    <w:rsid w:val="00BF025F"/>
    <w:rsid w:val="00BF2392"/>
    <w:rsid w:val="00BF33C0"/>
    <w:rsid w:val="00BF4EDB"/>
    <w:rsid w:val="00C04220"/>
    <w:rsid w:val="00C10D73"/>
    <w:rsid w:val="00C15F90"/>
    <w:rsid w:val="00C37E9A"/>
    <w:rsid w:val="00C452C7"/>
    <w:rsid w:val="00C52B23"/>
    <w:rsid w:val="00C66B23"/>
    <w:rsid w:val="00C80A1B"/>
    <w:rsid w:val="00C83C6E"/>
    <w:rsid w:val="00C85B9F"/>
    <w:rsid w:val="00C86A1B"/>
    <w:rsid w:val="00C9080F"/>
    <w:rsid w:val="00C90D13"/>
    <w:rsid w:val="00C91351"/>
    <w:rsid w:val="00CB3518"/>
    <w:rsid w:val="00CC28DF"/>
    <w:rsid w:val="00CC29A1"/>
    <w:rsid w:val="00CD67C9"/>
    <w:rsid w:val="00CF6CE6"/>
    <w:rsid w:val="00D03B5B"/>
    <w:rsid w:val="00D20913"/>
    <w:rsid w:val="00D30A36"/>
    <w:rsid w:val="00D34EDF"/>
    <w:rsid w:val="00D37054"/>
    <w:rsid w:val="00D41F01"/>
    <w:rsid w:val="00D4520B"/>
    <w:rsid w:val="00D5606F"/>
    <w:rsid w:val="00D70D42"/>
    <w:rsid w:val="00D77433"/>
    <w:rsid w:val="00D82C71"/>
    <w:rsid w:val="00D8406A"/>
    <w:rsid w:val="00D84F27"/>
    <w:rsid w:val="00D90F19"/>
    <w:rsid w:val="00D970F8"/>
    <w:rsid w:val="00DA7FE6"/>
    <w:rsid w:val="00DC31E9"/>
    <w:rsid w:val="00DC40A5"/>
    <w:rsid w:val="00DC4516"/>
    <w:rsid w:val="00DC7A30"/>
    <w:rsid w:val="00DF135B"/>
    <w:rsid w:val="00E05775"/>
    <w:rsid w:val="00E10F6F"/>
    <w:rsid w:val="00E11F35"/>
    <w:rsid w:val="00E240BA"/>
    <w:rsid w:val="00E25A87"/>
    <w:rsid w:val="00E5246D"/>
    <w:rsid w:val="00E52D4D"/>
    <w:rsid w:val="00E62D59"/>
    <w:rsid w:val="00E85292"/>
    <w:rsid w:val="00E860B3"/>
    <w:rsid w:val="00E94206"/>
    <w:rsid w:val="00EB3CEC"/>
    <w:rsid w:val="00EB5C97"/>
    <w:rsid w:val="00EC38D0"/>
    <w:rsid w:val="00ED0F78"/>
    <w:rsid w:val="00ED200E"/>
    <w:rsid w:val="00EE08AE"/>
    <w:rsid w:val="00EE30C4"/>
    <w:rsid w:val="00EE4E0F"/>
    <w:rsid w:val="00F07340"/>
    <w:rsid w:val="00F2438A"/>
    <w:rsid w:val="00F3204B"/>
    <w:rsid w:val="00F4637F"/>
    <w:rsid w:val="00F6202E"/>
    <w:rsid w:val="00F968EF"/>
    <w:rsid w:val="00FB6B84"/>
    <w:rsid w:val="00FD08B9"/>
    <w:rsid w:val="00FD1A0E"/>
    <w:rsid w:val="00FE453C"/>
    <w:rsid w:val="00FF27AD"/>
    <w:rsid w:val="00FF69D3"/>
    <w:rsid w:val="04147DC9"/>
    <w:rsid w:val="083DE845"/>
    <w:rsid w:val="4A7552A6"/>
    <w:rsid w:val="666C916D"/>
    <w:rsid w:val="75559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3314F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18"/>
    <w:lsdException w:name="heading 3" w:uiPriority="18"/>
    <w:lsdException w:name="heading 4" w:uiPriority="18"/>
    <w:lsdException w:name="heading 5" w:semiHidden="1" w:uiPriority="18" w:unhideWhenUsed="1"/>
    <w:lsdException w:name="heading 6" w:semiHidden="1" w:uiPriority="18" w:unhideWhenUsed="1"/>
    <w:lsdException w:name="heading 7" w:semiHidden="1" w:uiPriority="18" w:unhideWhenUsed="1" w:qFormat="1"/>
    <w:lsdException w:name="heading 8" w:semiHidden="1" w:uiPriority="18" w:unhideWhenUsed="1" w:qFormat="1"/>
    <w:lsdException w:name="heading 9" w:semiHidden="1" w:uiPriority="1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63F2"/>
  </w:style>
  <w:style w:type="paragraph" w:styleId="Ttulo1">
    <w:name w:val="heading 1"/>
    <w:basedOn w:val="Normal"/>
    <w:next w:val="Normal"/>
    <w:link w:val="Ttulo1Char"/>
    <w:uiPriority w:val="3"/>
    <w:qFormat/>
    <w:rsid w:val="00574218"/>
    <w:pPr>
      <w:keepNext/>
      <w:keepLines/>
      <w:pageBreakBefore/>
      <w:outlineLvl w:val="0"/>
    </w:pPr>
    <w:rPr>
      <w:rFonts w:asciiTheme="majorHAnsi" w:hAnsiTheme="majorHAnsi"/>
      <w:sz w:val="56"/>
    </w:rPr>
  </w:style>
  <w:style w:type="paragraph" w:styleId="Ttulo2">
    <w:name w:val="heading 2"/>
    <w:basedOn w:val="Normal"/>
    <w:next w:val="Normal"/>
    <w:link w:val="Ttulo2Char"/>
    <w:uiPriority w:val="18"/>
    <w:unhideWhenUsed/>
    <w:rsid w:val="00573597"/>
    <w:pPr>
      <w:keepNext/>
      <w:keepLines/>
      <w:spacing w:before="40" w:after="0"/>
      <w:outlineLvl w:val="1"/>
    </w:pPr>
    <w:rPr>
      <w:rFonts w:eastAsiaTheme="majorEastAsia" w:cstheme="majorBidi"/>
      <w:sz w:val="56"/>
      <w:szCs w:val="26"/>
    </w:rPr>
  </w:style>
  <w:style w:type="paragraph" w:styleId="Ttulo3">
    <w:name w:val="heading 3"/>
    <w:basedOn w:val="Ttulo11"/>
    <w:next w:val="Normal"/>
    <w:link w:val="Ttulo3Char"/>
    <w:uiPriority w:val="18"/>
    <w:unhideWhenUsed/>
    <w:rsid w:val="00573597"/>
    <w:pPr>
      <w:outlineLvl w:val="2"/>
    </w:pPr>
  </w:style>
  <w:style w:type="paragraph" w:styleId="Ttulo4">
    <w:name w:val="heading 4"/>
    <w:basedOn w:val="Ttulo21"/>
    <w:next w:val="Normal"/>
    <w:link w:val="Ttulo4Char"/>
    <w:uiPriority w:val="18"/>
    <w:unhideWhenUsed/>
    <w:rsid w:val="00573597"/>
    <w:pPr>
      <w:outlineLvl w:val="3"/>
    </w:pPr>
  </w:style>
  <w:style w:type="paragraph" w:styleId="Ttulo5">
    <w:name w:val="heading 5"/>
    <w:basedOn w:val="Ttulo31"/>
    <w:next w:val="Normal"/>
    <w:link w:val="Ttulo5Char"/>
    <w:uiPriority w:val="18"/>
    <w:unhideWhenUsed/>
    <w:rsid w:val="00573597"/>
    <w:pPr>
      <w:outlineLvl w:val="4"/>
    </w:pPr>
    <w:rPr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86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8645F"/>
  </w:style>
  <w:style w:type="paragraph" w:styleId="Rodap">
    <w:name w:val="footer"/>
    <w:basedOn w:val="Normal"/>
    <w:link w:val="RodapChar"/>
    <w:uiPriority w:val="99"/>
    <w:unhideWhenUsed/>
    <w:rsid w:val="00B86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645F"/>
  </w:style>
  <w:style w:type="character" w:styleId="Hyperlink">
    <w:name w:val="Hyperlink"/>
    <w:basedOn w:val="Fontepargpadro"/>
    <w:uiPriority w:val="99"/>
    <w:unhideWhenUsed/>
    <w:rsid w:val="00295522"/>
    <w:rPr>
      <w:color w:val="8E58B6" w:themeColor="hyperlink"/>
      <w:u w:val="single"/>
    </w:rPr>
  </w:style>
  <w:style w:type="character" w:customStyle="1" w:styleId="Menonoresolvida">
    <w:name w:val="Menção não resolvida"/>
    <w:basedOn w:val="Fontepargpadro"/>
    <w:uiPriority w:val="99"/>
    <w:semiHidden/>
    <w:unhideWhenUsed/>
    <w:rsid w:val="00295522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3"/>
    <w:rsid w:val="00576B01"/>
    <w:rPr>
      <w:rFonts w:asciiTheme="majorHAnsi" w:hAnsiTheme="majorHAnsi"/>
      <w:sz w:val="56"/>
    </w:rPr>
  </w:style>
  <w:style w:type="character" w:styleId="TextodoEspaoReservado">
    <w:name w:val="Placeholder Text"/>
    <w:basedOn w:val="Fontepargpadro"/>
    <w:uiPriority w:val="99"/>
    <w:semiHidden/>
    <w:rsid w:val="00347D0F"/>
    <w:rPr>
      <w:color w:val="808080"/>
    </w:rPr>
  </w:style>
  <w:style w:type="paragraph" w:styleId="Ttulo">
    <w:name w:val="Title"/>
    <w:link w:val="TtuloChar"/>
    <w:uiPriority w:val="1"/>
    <w:qFormat/>
    <w:rsid w:val="003E5346"/>
    <w:pPr>
      <w:spacing w:after="36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100"/>
      <w:szCs w:val="120"/>
    </w:rPr>
  </w:style>
  <w:style w:type="character" w:customStyle="1" w:styleId="TtuloChar">
    <w:name w:val="Título Char"/>
    <w:basedOn w:val="Fontepargpadro"/>
    <w:link w:val="Ttulo"/>
    <w:uiPriority w:val="1"/>
    <w:rsid w:val="003E5346"/>
    <w:rPr>
      <w:rFonts w:asciiTheme="majorHAnsi" w:eastAsiaTheme="majorEastAsia" w:hAnsiTheme="majorHAnsi" w:cstheme="majorBidi"/>
      <w:spacing w:val="-10"/>
      <w:kern w:val="28"/>
      <w:sz w:val="100"/>
      <w:szCs w:val="120"/>
    </w:rPr>
  </w:style>
  <w:style w:type="table" w:styleId="Tabelacomgrade">
    <w:name w:val="Table Grid"/>
    <w:basedOn w:val="Tabelanormal"/>
    <w:uiPriority w:val="39"/>
    <w:rsid w:val="007D2F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unhideWhenUsed/>
    <w:rsid w:val="007D2F22"/>
    <w:pPr>
      <w:spacing w:after="0" w:line="240" w:lineRule="auto"/>
    </w:pPr>
  </w:style>
  <w:style w:type="paragraph" w:styleId="CabealhodoSumrio">
    <w:name w:val="TOC Heading"/>
    <w:next w:val="Normal"/>
    <w:uiPriority w:val="39"/>
    <w:unhideWhenUsed/>
    <w:qFormat/>
    <w:rsid w:val="004341E4"/>
    <w:rPr>
      <w:rFonts w:asciiTheme="majorHAnsi" w:hAnsiTheme="majorHAnsi"/>
      <w:sz w:val="56"/>
    </w:rPr>
  </w:style>
  <w:style w:type="paragraph" w:styleId="Sumrio1">
    <w:name w:val="toc 1"/>
    <w:basedOn w:val="Normal"/>
    <w:next w:val="Normal"/>
    <w:link w:val="Sumrio1Char"/>
    <w:autoRedefine/>
    <w:uiPriority w:val="39"/>
    <w:unhideWhenUsed/>
    <w:rsid w:val="00477624"/>
    <w:pPr>
      <w:tabs>
        <w:tab w:val="right" w:leader="dot" w:pos="5030"/>
      </w:tabs>
      <w:spacing w:after="100"/>
    </w:pPr>
    <w:rPr>
      <w:rFonts w:asciiTheme="majorHAnsi" w:hAnsiTheme="majorHAnsi"/>
      <w:noProof/>
      <w:spacing w:val="15"/>
      <w:sz w:val="24"/>
    </w:rPr>
  </w:style>
  <w:style w:type="paragraph" w:styleId="Subttulo">
    <w:name w:val="Subtitle"/>
    <w:link w:val="SubttuloChar"/>
    <w:uiPriority w:val="2"/>
    <w:qFormat/>
    <w:rsid w:val="00BB7F9C"/>
    <w:pPr>
      <w:numPr>
        <w:ilvl w:val="1"/>
      </w:numPr>
      <w:jc w:val="right"/>
    </w:pPr>
    <w:rPr>
      <w:rFonts w:asciiTheme="majorHAnsi" w:eastAsiaTheme="minorEastAsia" w:hAnsiTheme="majorHAnsi"/>
      <w:spacing w:val="15"/>
      <w:sz w:val="24"/>
    </w:rPr>
  </w:style>
  <w:style w:type="character" w:customStyle="1" w:styleId="SubttuloChar">
    <w:name w:val="Subtítulo Char"/>
    <w:basedOn w:val="Fontepargpadro"/>
    <w:link w:val="Subttulo"/>
    <w:uiPriority w:val="2"/>
    <w:rsid w:val="00576B01"/>
    <w:rPr>
      <w:rFonts w:asciiTheme="majorHAnsi" w:eastAsiaTheme="minorEastAsia" w:hAnsiTheme="majorHAnsi"/>
      <w:spacing w:val="15"/>
      <w:sz w:val="24"/>
    </w:rPr>
  </w:style>
  <w:style w:type="character" w:styleId="nfaseSutil">
    <w:name w:val="Subtle Emphasis"/>
    <w:basedOn w:val="Fontepargpadro"/>
    <w:uiPriority w:val="19"/>
    <w:rsid w:val="008E765B"/>
    <w:rPr>
      <w:i/>
      <w:iCs/>
      <w:color w:val="404040" w:themeColor="text1" w:themeTint="BF"/>
    </w:rPr>
  </w:style>
  <w:style w:type="paragraph" w:customStyle="1" w:styleId="Autor">
    <w:name w:val="Autor"/>
    <w:basedOn w:val="Subttulo"/>
    <w:next w:val="Normal"/>
    <w:uiPriority w:val="4"/>
    <w:qFormat/>
    <w:rsid w:val="00F2438A"/>
    <w:pPr>
      <w:spacing w:after="80" w:line="240" w:lineRule="auto"/>
      <w:jc w:val="center"/>
    </w:pPr>
  </w:style>
  <w:style w:type="character" w:customStyle="1" w:styleId="Autor1">
    <w:name w:val="Autor 1"/>
    <w:uiPriority w:val="6"/>
    <w:qFormat/>
    <w:rsid w:val="00C91351"/>
    <w:rPr>
      <w:rFonts w:asciiTheme="majorHAnsi" w:hAnsiTheme="majorHAnsi"/>
      <w:sz w:val="24"/>
    </w:rPr>
  </w:style>
  <w:style w:type="paragraph" w:styleId="Sumrio2">
    <w:name w:val="toc 2"/>
    <w:next w:val="Normal"/>
    <w:link w:val="Sumrio2Char"/>
    <w:uiPriority w:val="39"/>
    <w:unhideWhenUsed/>
    <w:rsid w:val="00574218"/>
    <w:pPr>
      <w:spacing w:after="100"/>
      <w:ind w:left="220"/>
    </w:pPr>
    <w:rPr>
      <w:rFonts w:asciiTheme="majorHAnsi" w:eastAsiaTheme="minorEastAsia" w:hAnsiTheme="majorHAnsi" w:cs="Times New Roman"/>
      <w:spacing w:val="15"/>
    </w:rPr>
  </w:style>
  <w:style w:type="paragraph" w:styleId="Sumrio3">
    <w:name w:val="toc 3"/>
    <w:basedOn w:val="Normal"/>
    <w:next w:val="Normal"/>
    <w:uiPriority w:val="39"/>
    <w:unhideWhenUsed/>
    <w:rsid w:val="00574218"/>
    <w:pPr>
      <w:spacing w:after="100"/>
      <w:ind w:left="440"/>
    </w:pPr>
    <w:rPr>
      <w:rFonts w:asciiTheme="majorHAnsi" w:eastAsiaTheme="minorEastAsia" w:hAnsiTheme="majorHAnsi" w:cs="Times New Roman"/>
      <w:spacing w:val="15"/>
      <w:sz w:val="24"/>
    </w:rPr>
  </w:style>
  <w:style w:type="paragraph" w:customStyle="1" w:styleId="Texto1">
    <w:name w:val="Texto 1"/>
    <w:link w:val="Caracteretexto1"/>
    <w:uiPriority w:val="7"/>
    <w:qFormat/>
    <w:rsid w:val="004341E4"/>
    <w:pPr>
      <w:spacing w:after="120" w:line="240" w:lineRule="auto"/>
      <w:jc w:val="center"/>
    </w:pPr>
    <w:rPr>
      <w:rFonts w:asciiTheme="majorHAnsi" w:hAnsiTheme="majorHAnsi"/>
    </w:rPr>
  </w:style>
  <w:style w:type="character" w:customStyle="1" w:styleId="Sumrio1Char">
    <w:name w:val="Sumário 1 Char"/>
    <w:basedOn w:val="Fontepargpadro"/>
    <w:link w:val="Sumrio1"/>
    <w:uiPriority w:val="39"/>
    <w:rsid w:val="00477624"/>
    <w:rPr>
      <w:rFonts w:asciiTheme="majorHAnsi" w:hAnsiTheme="majorHAnsi"/>
      <w:noProof/>
      <w:spacing w:val="15"/>
      <w:sz w:val="24"/>
    </w:rPr>
  </w:style>
  <w:style w:type="character" w:customStyle="1" w:styleId="Sumrio2Char">
    <w:name w:val="Sumário 2 Char"/>
    <w:basedOn w:val="Fontepargpadro"/>
    <w:link w:val="Sumrio2"/>
    <w:uiPriority w:val="39"/>
    <w:rsid w:val="00574218"/>
    <w:rPr>
      <w:rFonts w:asciiTheme="majorHAnsi" w:eastAsiaTheme="minorEastAsia" w:hAnsiTheme="majorHAnsi" w:cs="Times New Roman"/>
      <w:spacing w:val="15"/>
    </w:rPr>
  </w:style>
  <w:style w:type="paragraph" w:customStyle="1" w:styleId="Ttulo11">
    <w:name w:val="Título 11"/>
    <w:next w:val="Texto1"/>
    <w:link w:val="Caracteredettulo1"/>
    <w:uiPriority w:val="5"/>
    <w:qFormat/>
    <w:rsid w:val="00DF135B"/>
    <w:pPr>
      <w:pageBreakBefore/>
      <w:spacing w:after="360"/>
    </w:pPr>
    <w:rPr>
      <w:rFonts w:asciiTheme="majorHAnsi" w:hAnsiTheme="majorHAnsi"/>
      <w:color w:val="B55374" w:themeColor="accent4" w:themeShade="BF"/>
      <w:sz w:val="56"/>
    </w:rPr>
  </w:style>
  <w:style w:type="character" w:customStyle="1" w:styleId="Caracteretexto1">
    <w:name w:val="Caractere texto 1"/>
    <w:basedOn w:val="Fontepargpadro"/>
    <w:link w:val="Texto1"/>
    <w:uiPriority w:val="7"/>
    <w:rsid w:val="00576B01"/>
    <w:rPr>
      <w:rFonts w:asciiTheme="majorHAnsi" w:hAnsiTheme="majorHAnsi"/>
    </w:rPr>
  </w:style>
  <w:style w:type="character" w:customStyle="1" w:styleId="Caracteredettulo1">
    <w:name w:val="Caractere de título 1"/>
    <w:basedOn w:val="Fontepargpadro"/>
    <w:link w:val="Ttulo11"/>
    <w:uiPriority w:val="5"/>
    <w:rsid w:val="00576B01"/>
    <w:rPr>
      <w:rFonts w:asciiTheme="majorHAnsi" w:hAnsiTheme="majorHAnsi"/>
      <w:color w:val="B55374" w:themeColor="accent4" w:themeShade="BF"/>
      <w:sz w:val="56"/>
    </w:rPr>
  </w:style>
  <w:style w:type="paragraph" w:customStyle="1" w:styleId="Ttulo21">
    <w:name w:val="Título 21"/>
    <w:next w:val="Texto2"/>
    <w:link w:val="Caracteredettulo2"/>
    <w:uiPriority w:val="8"/>
    <w:qFormat/>
    <w:rsid w:val="00DF135B"/>
    <w:pPr>
      <w:pageBreakBefore/>
      <w:spacing w:after="960"/>
      <w:jc w:val="right"/>
    </w:pPr>
    <w:rPr>
      <w:sz w:val="56"/>
    </w:rPr>
  </w:style>
  <w:style w:type="paragraph" w:customStyle="1" w:styleId="Texto2">
    <w:name w:val="Texto 2"/>
    <w:link w:val="Caracteredetexto2"/>
    <w:uiPriority w:val="10"/>
    <w:qFormat/>
    <w:rsid w:val="00DF135B"/>
    <w:pPr>
      <w:spacing w:after="360" w:line="360" w:lineRule="auto"/>
      <w:jc w:val="right"/>
    </w:pPr>
  </w:style>
  <w:style w:type="character" w:customStyle="1" w:styleId="Autor2">
    <w:name w:val="Autor 2"/>
    <w:uiPriority w:val="9"/>
    <w:qFormat/>
    <w:rsid w:val="00DF135B"/>
    <w:rPr>
      <w:sz w:val="22"/>
    </w:rPr>
  </w:style>
  <w:style w:type="character" w:customStyle="1" w:styleId="Caracteredetexto2">
    <w:name w:val="Caractere de texto 2"/>
    <w:basedOn w:val="Fontepargpadro"/>
    <w:link w:val="Texto2"/>
    <w:uiPriority w:val="10"/>
    <w:rsid w:val="00576B01"/>
  </w:style>
  <w:style w:type="character" w:customStyle="1" w:styleId="Caracteredettulo2">
    <w:name w:val="Caractere de título 2"/>
    <w:basedOn w:val="Fontepargpadro"/>
    <w:link w:val="Ttulo21"/>
    <w:uiPriority w:val="8"/>
    <w:rsid w:val="00576B01"/>
    <w:rPr>
      <w:sz w:val="56"/>
    </w:rPr>
  </w:style>
  <w:style w:type="paragraph" w:customStyle="1" w:styleId="Texto3">
    <w:name w:val="Texto 3"/>
    <w:uiPriority w:val="12"/>
    <w:qFormat/>
    <w:rsid w:val="000068EE"/>
    <w:pPr>
      <w:spacing w:line="480" w:lineRule="auto"/>
      <w:ind w:left="720"/>
    </w:pPr>
    <w:rPr>
      <w:color w:val="CC3300"/>
      <w:sz w:val="24"/>
    </w:rPr>
  </w:style>
  <w:style w:type="paragraph" w:customStyle="1" w:styleId="Ttulo31">
    <w:name w:val="Título 31"/>
    <w:uiPriority w:val="11"/>
    <w:qFormat/>
    <w:rsid w:val="00BF025F"/>
    <w:pPr>
      <w:pageBreakBefore/>
      <w:spacing w:after="600" w:line="240" w:lineRule="auto"/>
    </w:pPr>
    <w:rPr>
      <w:rFonts w:asciiTheme="majorHAnsi" w:hAnsiTheme="majorHAnsi"/>
      <w:color w:val="CC3300"/>
      <w:sz w:val="96"/>
    </w:rPr>
  </w:style>
  <w:style w:type="paragraph" w:customStyle="1" w:styleId="Ttulo41">
    <w:name w:val="Título 41"/>
    <w:next w:val="Normal"/>
    <w:uiPriority w:val="13"/>
    <w:qFormat/>
    <w:rsid w:val="00AD714C"/>
    <w:pPr>
      <w:pageBreakBefore/>
      <w:spacing w:after="600"/>
    </w:pPr>
    <w:rPr>
      <w:color w:val="000000" w:themeColor="text1"/>
      <w:sz w:val="56"/>
    </w:rPr>
  </w:style>
  <w:style w:type="paragraph" w:customStyle="1" w:styleId="Biografia">
    <w:name w:val="Biografia"/>
    <w:uiPriority w:val="14"/>
    <w:qFormat/>
    <w:rsid w:val="00015741"/>
    <w:pPr>
      <w:spacing w:after="0" w:line="360" w:lineRule="auto"/>
      <w:jc w:val="right"/>
    </w:pPr>
    <w:rPr>
      <w:rFonts w:asciiTheme="majorHAnsi" w:eastAsiaTheme="minorEastAsia" w:hAnsiTheme="majorHAnsi"/>
      <w:spacing w:val="15"/>
      <w:sz w:val="24"/>
    </w:rPr>
  </w:style>
  <w:style w:type="paragraph" w:styleId="PargrafodaLista">
    <w:name w:val="List Paragraph"/>
    <w:basedOn w:val="Normal"/>
    <w:uiPriority w:val="34"/>
    <w:rsid w:val="00576B01"/>
    <w:pPr>
      <w:ind w:left="720"/>
      <w:contextualSpacing/>
    </w:pPr>
  </w:style>
  <w:style w:type="character" w:customStyle="1" w:styleId="AutordoPoema3">
    <w:name w:val="Autor do Poema 3"/>
    <w:basedOn w:val="Autor2"/>
    <w:uiPriority w:val="1"/>
    <w:qFormat/>
    <w:rsid w:val="00576B01"/>
    <w:rPr>
      <w:rFonts w:asciiTheme="majorHAnsi" w:hAnsiTheme="majorHAnsi"/>
      <w:sz w:val="28"/>
    </w:rPr>
  </w:style>
  <w:style w:type="character" w:customStyle="1" w:styleId="Ttulo3Char">
    <w:name w:val="Título 3 Char"/>
    <w:basedOn w:val="Fontepargpadro"/>
    <w:link w:val="Ttulo3"/>
    <w:uiPriority w:val="18"/>
    <w:rsid w:val="009C63F2"/>
    <w:rPr>
      <w:rFonts w:asciiTheme="majorHAnsi" w:hAnsiTheme="majorHAnsi"/>
      <w:color w:val="B55374" w:themeColor="accent4" w:themeShade="BF"/>
      <w:sz w:val="56"/>
    </w:rPr>
  </w:style>
  <w:style w:type="character" w:customStyle="1" w:styleId="Ttulo4Char">
    <w:name w:val="Título 4 Char"/>
    <w:basedOn w:val="Fontepargpadro"/>
    <w:link w:val="Ttulo4"/>
    <w:uiPriority w:val="18"/>
    <w:rsid w:val="009C63F2"/>
    <w:rPr>
      <w:sz w:val="56"/>
    </w:rPr>
  </w:style>
  <w:style w:type="character" w:customStyle="1" w:styleId="Ttulo5Char">
    <w:name w:val="Título 5 Char"/>
    <w:basedOn w:val="Fontepargpadro"/>
    <w:link w:val="Ttulo5"/>
    <w:uiPriority w:val="18"/>
    <w:rsid w:val="009C63F2"/>
    <w:rPr>
      <w:rFonts w:asciiTheme="majorHAnsi" w:hAnsiTheme="majorHAnsi"/>
      <w:color w:val="CC3300"/>
    </w:rPr>
  </w:style>
  <w:style w:type="character" w:customStyle="1" w:styleId="Ttulo2Char">
    <w:name w:val="Título 2 Char"/>
    <w:basedOn w:val="Fontepargpadro"/>
    <w:link w:val="Ttulo2"/>
    <w:uiPriority w:val="18"/>
    <w:rsid w:val="009C63F2"/>
    <w:rPr>
      <w:rFonts w:eastAsiaTheme="majorEastAsia" w:cstheme="majorBidi"/>
      <w:sz w:val="56"/>
      <w:szCs w:val="26"/>
    </w:rPr>
  </w:style>
  <w:style w:type="character" w:styleId="HiperlinkVisitado">
    <w:name w:val="FollowedHyperlink"/>
    <w:basedOn w:val="Fontepargpadro"/>
    <w:uiPriority w:val="99"/>
    <w:semiHidden/>
    <w:unhideWhenUsed/>
    <w:rsid w:val="00017531"/>
    <w:rPr>
      <w:color w:val="7F6F6F" w:themeColor="followed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A0C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A0C5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ilane.macedo\AppData\Roaming\Microsoft\Templates\Livreto%20de%20poesi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E70C6D1401354E67A8D804DF5A7F1C9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8A7BCE6-09DA-4E8F-A4D8-39D95397DC33}"/>
      </w:docPartPr>
      <w:docPartBody>
        <w:p w:rsidR="00000000" w:rsidRDefault="00000000">
          <w:pPr>
            <w:pStyle w:val="E70C6D1401354E67A8D804DF5A7F1C99"/>
          </w:pPr>
          <w:r w:rsidRPr="00E240BA">
            <w:rPr>
              <w:noProof/>
              <w:lang w:bidi="pt-BR"/>
            </w:rPr>
            <w:t>Título do livro</w:t>
          </w:r>
        </w:p>
      </w:docPartBody>
    </w:docPart>
    <w:docPart>
      <w:docPartPr>
        <w:name w:val="4F3957CF97AF4088AF49B687073474C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3E7E9F4-0AB8-4BED-B550-19D66777AD08}"/>
      </w:docPartPr>
      <w:docPartBody>
        <w:p w:rsidR="00000000" w:rsidRDefault="00000000">
          <w:pPr>
            <w:pStyle w:val="4F3957CF97AF4088AF49B687073474CC"/>
          </w:pPr>
          <w:r w:rsidRPr="00E240BA">
            <w:rPr>
              <w:noProof/>
              <w:lang w:bidi="pt-BR"/>
            </w:rPr>
            <w:t>Nome do Professor:</w:t>
          </w:r>
        </w:p>
      </w:docPartBody>
    </w:docPart>
    <w:docPart>
      <w:docPartPr>
        <w:name w:val="009222F5E9E044B0AE1F22483236152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4E1E56D-6D5E-4FA0-B0B6-9D3F4A577DBC}"/>
      </w:docPartPr>
      <w:docPartBody>
        <w:p w:rsidR="00000000" w:rsidRDefault="00000000">
          <w:pPr>
            <w:pStyle w:val="009222F5E9E044B0AE1F22483236152B"/>
          </w:pPr>
          <w:r w:rsidRPr="00E240BA">
            <w:rPr>
              <w:noProof/>
              <w:lang w:bidi="pt-BR"/>
            </w:rPr>
            <w:t>Nível da série(s)</w:t>
          </w:r>
        </w:p>
      </w:docPartBody>
    </w:docPart>
    <w:docPart>
      <w:docPartPr>
        <w:name w:val="10D3F39C59D04EE39F2F4DBF167AB33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19E237-F86A-4A58-8E9B-5BE928998F97}"/>
      </w:docPartPr>
      <w:docPartBody>
        <w:p w:rsidR="00000000" w:rsidRDefault="00000000">
          <w:pPr>
            <w:pStyle w:val="10D3F39C59D04EE39F2F4DBF167AB330"/>
          </w:pPr>
          <w:r w:rsidRPr="00E240BA">
            <w:rPr>
              <w:noProof/>
              <w:lang w:bidi="pt-BR"/>
            </w:rPr>
            <w:t>Nome da escola</w:t>
          </w:r>
        </w:p>
      </w:docPartBody>
    </w:docPart>
    <w:docPart>
      <w:docPartPr>
        <w:name w:val="C010ADF4F9934701AAFF95E627578DB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D8398BB-544C-462B-BE6C-BFBE4CB7193B}"/>
      </w:docPartPr>
      <w:docPartBody>
        <w:p w:rsidR="00000000" w:rsidRDefault="00000000">
          <w:pPr>
            <w:pStyle w:val="C010ADF4F9934701AAFF95E627578DB1"/>
          </w:pPr>
          <w:r w:rsidRPr="00E240BA">
            <w:rPr>
              <w:noProof/>
              <w:lang w:bidi="pt-BR"/>
            </w:rPr>
            <w:t>Título do livro</w:t>
          </w:r>
        </w:p>
      </w:docPartBody>
    </w:docPart>
    <w:docPart>
      <w:docPartPr>
        <w:name w:val="16DA6453ABC94C3BAE48B3D37C328A0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115C638-E666-4E7E-94E0-B3E334C3B0B0}"/>
      </w:docPartPr>
      <w:docPartBody>
        <w:p w:rsidR="00000000" w:rsidRDefault="00000000">
          <w:pPr>
            <w:pStyle w:val="16DA6453ABC94C3BAE48B3D37C328A04"/>
          </w:pPr>
          <w:r w:rsidRPr="00E240BA">
            <w:rPr>
              <w:noProof/>
              <w:lang w:bidi="pt-BR"/>
            </w:rPr>
            <w:t>Pedro Mazza</w:t>
          </w:r>
        </w:p>
      </w:docPartBody>
    </w:docPart>
    <w:docPart>
      <w:docPartPr>
        <w:name w:val="01EDBD6E763349FFB09416D705D6F67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B2E5D19-00B3-4875-94CF-466404515762}"/>
      </w:docPartPr>
      <w:docPartBody>
        <w:p w:rsidR="00000000" w:rsidRDefault="00000000">
          <w:pPr>
            <w:pStyle w:val="01EDBD6E763349FFB09416D705D6F677"/>
          </w:pPr>
          <w:r w:rsidRPr="00E240BA">
            <w:rPr>
              <w:noProof/>
              <w:lang w:bidi="pt-BR"/>
            </w:rPr>
            <w:t>Lesa Barbosa</w:t>
          </w:r>
        </w:p>
      </w:docPartBody>
    </w:docPart>
    <w:docPart>
      <w:docPartPr>
        <w:name w:val="0428B38EF3C24CE3927080FA9DE8C3C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0740673-42CC-41D9-AC12-98EDB6604B8F}"/>
      </w:docPartPr>
      <w:docPartBody>
        <w:p w:rsidR="00000000" w:rsidRDefault="00000000">
          <w:pPr>
            <w:pStyle w:val="0428B38EF3C24CE3927080FA9DE8C3C9"/>
          </w:pPr>
          <w:r w:rsidRPr="00E240BA">
            <w:rPr>
              <w:noProof/>
              <w:lang w:bidi="pt-BR"/>
            </w:rPr>
            <w:t>Yang Lynette</w:t>
          </w:r>
        </w:p>
      </w:docPartBody>
    </w:docPart>
    <w:docPart>
      <w:docPartPr>
        <w:name w:val="7883BAA80F1741C698FBDEBCC42CEFA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9111D52-A054-454A-B868-C9F0B896DFFD}"/>
      </w:docPartPr>
      <w:docPartBody>
        <w:p w:rsidR="00000000" w:rsidRDefault="00000000">
          <w:pPr>
            <w:pStyle w:val="7883BAA80F1741C698FBDEBCC42CEFA4"/>
          </w:pPr>
          <w:r w:rsidRPr="00E240BA">
            <w:rPr>
              <w:noProof/>
              <w:lang w:bidi="pt-BR"/>
            </w:rPr>
            <w:t>Nome do Autor</w:t>
          </w:r>
        </w:p>
      </w:docPartBody>
    </w:docPart>
    <w:docPart>
      <w:docPartPr>
        <w:name w:val="A4DC60BA885F450C982CA08C7B1CC36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0F3877D-68A5-4B32-8659-4C53F6D9229C}"/>
      </w:docPartPr>
      <w:docPartBody>
        <w:p w:rsidR="00000000" w:rsidRDefault="00000000">
          <w:pPr>
            <w:pStyle w:val="A4DC60BA885F450C982CA08C7B1CC368"/>
          </w:pPr>
          <w:r w:rsidRPr="00E240BA">
            <w:rPr>
              <w:noProof/>
              <w:lang w:bidi="pt-BR"/>
            </w:rPr>
            <w:t>Nome do Autor</w:t>
          </w:r>
        </w:p>
      </w:docPartBody>
    </w:docPart>
    <w:docPart>
      <w:docPartPr>
        <w:name w:val="049B45F1FC434E5DBF875817909A428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94824A6-0A22-4155-8482-1C1AA383C0C6}"/>
      </w:docPartPr>
      <w:docPartBody>
        <w:p w:rsidR="00000000" w:rsidRDefault="00000000">
          <w:pPr>
            <w:pStyle w:val="049B45F1FC434E5DBF875817909A428C"/>
          </w:pPr>
          <w:r w:rsidRPr="00E240BA">
            <w:rPr>
              <w:noProof/>
              <w:lang w:bidi="pt-BR"/>
            </w:rPr>
            <w:t>Nome do Autor</w:t>
          </w:r>
        </w:p>
      </w:docPartBody>
    </w:docPart>
    <w:docPart>
      <w:docPartPr>
        <w:name w:val="269A7F2AA55F45009CD1FD981483F63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A2E63D1-D219-4570-8AAF-5D0188C73EB8}"/>
      </w:docPartPr>
      <w:docPartBody>
        <w:p w:rsidR="00000000" w:rsidRDefault="00000000">
          <w:pPr>
            <w:pStyle w:val="269A7F2AA55F45009CD1FD981483F630"/>
          </w:pPr>
          <w:r w:rsidRPr="00E240BA">
            <w:rPr>
              <w:noProof/>
              <w:lang w:bidi="pt-BR"/>
            </w:rPr>
            <w:t>Nome do Autor</w:t>
          </w:r>
        </w:p>
      </w:docPartBody>
    </w:docPart>
    <w:docPart>
      <w:docPartPr>
        <w:name w:val="26FE7E46B13F4391807A0F281177C30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870856E-6A4E-47C1-877F-EA5E0F049156}"/>
      </w:docPartPr>
      <w:docPartBody>
        <w:p w:rsidR="00000000" w:rsidRDefault="00000000">
          <w:pPr>
            <w:pStyle w:val="26FE7E46B13F4391807A0F281177C301"/>
          </w:pPr>
          <w:r w:rsidRPr="00E240BA">
            <w:rPr>
              <w:noProof/>
              <w:lang w:bidi="pt-BR"/>
            </w:rPr>
            <w:t>Nome do Autor</w:t>
          </w:r>
        </w:p>
      </w:docPartBody>
    </w:docPart>
    <w:docPart>
      <w:docPartPr>
        <w:name w:val="6B2BC01F3C2D46E5B7EC471CF77087B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B21F8AE-2825-49DF-A006-9D755358B2DA}"/>
      </w:docPartPr>
      <w:docPartBody>
        <w:p w:rsidR="00000000" w:rsidRDefault="00000000">
          <w:pPr>
            <w:pStyle w:val="6B2BC01F3C2D46E5B7EC471CF77087B5"/>
          </w:pPr>
          <w:r w:rsidRPr="00E240BA">
            <w:rPr>
              <w:noProof/>
              <w:lang w:bidi="pt-BR"/>
            </w:rPr>
            <w:t>Nome do Autor</w:t>
          </w:r>
        </w:p>
      </w:docPartBody>
    </w:docPart>
    <w:docPart>
      <w:docPartPr>
        <w:name w:val="C728776FEA8E4DA180268A7FAC4892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F0A389C-F94D-4644-BC94-710F93B3015C}"/>
      </w:docPartPr>
      <w:docPartBody>
        <w:p w:rsidR="00000000" w:rsidRDefault="00000000">
          <w:pPr>
            <w:pStyle w:val="C728776FEA8E4DA180268A7FAC489248"/>
          </w:pPr>
          <w:r w:rsidRPr="00E240BA">
            <w:rPr>
              <w:noProof/>
              <w:lang w:bidi="pt-BR"/>
            </w:rPr>
            <w:t>Nome do Autor</w:t>
          </w:r>
        </w:p>
      </w:docPartBody>
    </w:docPart>
    <w:docPart>
      <w:docPartPr>
        <w:name w:val="4C9F6521728446849AEE594E6916BBF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9468745-7EDC-41C0-97C3-400808D25959}"/>
      </w:docPartPr>
      <w:docPartBody>
        <w:p w:rsidR="00000000" w:rsidRDefault="00000000">
          <w:pPr>
            <w:pStyle w:val="4C9F6521728446849AEE594E6916BBF9"/>
          </w:pPr>
          <w:r w:rsidRPr="00E240BA">
            <w:rPr>
              <w:noProof/>
              <w:lang w:bidi="pt-BR"/>
            </w:rPr>
            <w:t>Data</w:t>
          </w:r>
        </w:p>
      </w:docPartBody>
    </w:docPart>
    <w:docPart>
      <w:docPartPr>
        <w:name w:val="82BE24B94AAB4EA49A6D950A4F48103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CA579E7-8AA1-4965-A17A-8E053F40FAAA}"/>
      </w:docPartPr>
      <w:docPartBody>
        <w:p w:rsidR="00000000" w:rsidRDefault="00000000">
          <w:pPr>
            <w:pStyle w:val="82BE24B94AAB4EA49A6D950A4F481033"/>
          </w:pPr>
          <w:r w:rsidRPr="00E240BA">
            <w:rPr>
              <w:noProof/>
              <w:lang w:bidi="pt-BR"/>
            </w:rPr>
            <w:t>Nome da escola</w:t>
          </w:r>
        </w:p>
      </w:docPartBody>
    </w:docPart>
    <w:docPart>
      <w:docPartPr>
        <w:name w:val="07AD612011194C9B877B33AD4DD15C5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8055654-1B44-4FEF-B57F-EE9543C1C152}"/>
      </w:docPartPr>
      <w:docPartBody>
        <w:p w:rsidR="00000000" w:rsidRDefault="00000000">
          <w:pPr>
            <w:pStyle w:val="07AD612011194C9B877B33AD4DD15C57"/>
          </w:pPr>
          <w:r w:rsidRPr="00E240BA">
            <w:rPr>
              <w:noProof/>
              <w:lang w:bidi="pt-BR"/>
            </w:rPr>
            <w:t>2019</w:t>
          </w:r>
        </w:p>
      </w:docPartBody>
    </w:docPart>
    <w:docPart>
      <w:docPartPr>
        <w:name w:val="686C7580E2B049FAA7350E0AE7713D6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D10C6D9-0A7D-4F32-BF43-F29584E16407}"/>
      </w:docPartPr>
      <w:docPartBody>
        <w:p w:rsidR="00000000" w:rsidRDefault="00000000">
          <w:pPr>
            <w:pStyle w:val="686C7580E2B049FAA7350E0AE7713D6E"/>
          </w:pPr>
          <w:r w:rsidRPr="00E240BA">
            <w:rPr>
              <w:noProof/>
              <w:lang w:bidi="pt-BR"/>
            </w:rPr>
            <w:t xml:space="preserve">Nome do </w:t>
          </w:r>
          <w:r w:rsidRPr="00E240BA">
            <w:rPr>
              <w:noProof/>
              <w:lang w:bidi="pt-BR"/>
            </w:rPr>
            <w:t>detentor dos direitos autorais</w:t>
          </w:r>
        </w:p>
      </w:docPartBody>
    </w:docPart>
    <w:docPart>
      <w:docPartPr>
        <w:name w:val="FD32ED3CA5D54DD1A5C39B0925DBAD8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11BD85A-5595-451C-9B62-76608E1C7ADB}"/>
      </w:docPartPr>
      <w:docPartBody>
        <w:p w:rsidR="00000000" w:rsidRDefault="00000000">
          <w:pPr>
            <w:pStyle w:val="FD32ED3CA5D54DD1A5C39B0925DBAD85"/>
          </w:pPr>
          <w:r w:rsidRPr="00E240BA">
            <w:rPr>
              <w:noProof/>
              <w:lang w:bidi="pt-BR"/>
            </w:rPr>
            <w:t>123-45678-9</w:t>
          </w:r>
        </w:p>
      </w:docPartBody>
    </w:docPart>
    <w:docPart>
      <w:docPartPr>
        <w:name w:val="6E08D15C4B0743538DC330BAD2B29A8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A9D80DC-D57F-45ED-915B-37D87AA9F5F4}"/>
      </w:docPartPr>
      <w:docPartBody>
        <w:p w:rsidR="00000000" w:rsidRDefault="00000000">
          <w:pPr>
            <w:pStyle w:val="6E08D15C4B0743538DC330BAD2B29A88"/>
          </w:pPr>
          <w:r w:rsidRPr="00E240BA">
            <w:rPr>
              <w:noProof/>
              <w:lang w:bidi="pt-BR"/>
            </w:rPr>
            <w:t>Nome do Paaís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GGothicM">
    <w:charset w:val="80"/>
    <w:family w:val="modern"/>
    <w:pitch w:val="fixed"/>
    <w:sig w:usb0="80000281" w:usb1="28C76CF8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202"/>
    <w:rsid w:val="00962E76"/>
    <w:rsid w:val="00F66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70C6D1401354E67A8D804DF5A7F1C99">
    <w:name w:val="E70C6D1401354E67A8D804DF5A7F1C99"/>
  </w:style>
  <w:style w:type="paragraph" w:customStyle="1" w:styleId="4F3957CF97AF4088AF49B687073474CC">
    <w:name w:val="4F3957CF97AF4088AF49B687073474CC"/>
  </w:style>
  <w:style w:type="paragraph" w:customStyle="1" w:styleId="009222F5E9E044B0AE1F22483236152B">
    <w:name w:val="009222F5E9E044B0AE1F22483236152B"/>
  </w:style>
  <w:style w:type="paragraph" w:customStyle="1" w:styleId="10D3F39C59D04EE39F2F4DBF167AB330">
    <w:name w:val="10D3F39C59D04EE39F2F4DBF167AB330"/>
  </w:style>
  <w:style w:type="paragraph" w:customStyle="1" w:styleId="C010ADF4F9934701AAFF95E627578DB1">
    <w:name w:val="C010ADF4F9934701AAFF95E627578DB1"/>
  </w:style>
  <w:style w:type="paragraph" w:customStyle="1" w:styleId="16DA6453ABC94C3BAE48B3D37C328A04">
    <w:name w:val="16DA6453ABC94C3BAE48B3D37C328A04"/>
  </w:style>
  <w:style w:type="paragraph" w:customStyle="1" w:styleId="01EDBD6E763349FFB09416D705D6F677">
    <w:name w:val="01EDBD6E763349FFB09416D705D6F677"/>
  </w:style>
  <w:style w:type="paragraph" w:customStyle="1" w:styleId="0428B38EF3C24CE3927080FA9DE8C3C9">
    <w:name w:val="0428B38EF3C24CE3927080FA9DE8C3C9"/>
  </w:style>
  <w:style w:type="paragraph" w:customStyle="1" w:styleId="7883BAA80F1741C698FBDEBCC42CEFA4">
    <w:name w:val="7883BAA80F1741C698FBDEBCC42CEFA4"/>
  </w:style>
  <w:style w:type="paragraph" w:customStyle="1" w:styleId="A4DC60BA885F450C982CA08C7B1CC368">
    <w:name w:val="A4DC60BA885F450C982CA08C7B1CC368"/>
  </w:style>
  <w:style w:type="paragraph" w:customStyle="1" w:styleId="049B45F1FC434E5DBF875817909A428C">
    <w:name w:val="049B45F1FC434E5DBF875817909A428C"/>
  </w:style>
  <w:style w:type="paragraph" w:customStyle="1" w:styleId="269A7F2AA55F45009CD1FD981483F630">
    <w:name w:val="269A7F2AA55F45009CD1FD981483F630"/>
  </w:style>
  <w:style w:type="paragraph" w:customStyle="1" w:styleId="26FE7E46B13F4391807A0F281177C301">
    <w:name w:val="26FE7E46B13F4391807A0F281177C301"/>
  </w:style>
  <w:style w:type="paragraph" w:customStyle="1" w:styleId="6B2BC01F3C2D46E5B7EC471CF77087B5">
    <w:name w:val="6B2BC01F3C2D46E5B7EC471CF77087B5"/>
  </w:style>
  <w:style w:type="paragraph" w:customStyle="1" w:styleId="C728776FEA8E4DA180268A7FAC489248">
    <w:name w:val="C728776FEA8E4DA180268A7FAC489248"/>
  </w:style>
  <w:style w:type="paragraph" w:customStyle="1" w:styleId="4C9F6521728446849AEE594E6916BBF9">
    <w:name w:val="4C9F6521728446849AEE594E6916BBF9"/>
  </w:style>
  <w:style w:type="paragraph" w:customStyle="1" w:styleId="82BE24B94AAB4EA49A6D950A4F481033">
    <w:name w:val="82BE24B94AAB4EA49A6D950A4F481033"/>
  </w:style>
  <w:style w:type="paragraph" w:customStyle="1" w:styleId="07AD612011194C9B877B33AD4DD15C57">
    <w:name w:val="07AD612011194C9B877B33AD4DD15C57"/>
  </w:style>
  <w:style w:type="paragraph" w:customStyle="1" w:styleId="686C7580E2B049FAA7350E0AE7713D6E">
    <w:name w:val="686C7580E2B049FAA7350E0AE7713D6E"/>
  </w:style>
  <w:style w:type="paragraph" w:customStyle="1" w:styleId="FD32ED3CA5D54DD1A5C39B0925DBAD85">
    <w:name w:val="FD32ED3CA5D54DD1A5C39B0925DBAD85"/>
  </w:style>
  <w:style w:type="paragraph" w:customStyle="1" w:styleId="6E08D15C4B0743538DC330BAD2B29A88">
    <w:name w:val="6E08D15C4B0743538DC330BAD2B29A88"/>
  </w:style>
  <w:style w:type="paragraph" w:customStyle="1" w:styleId="Ttulo11">
    <w:name w:val="Título 11"/>
    <w:next w:val="Normal"/>
    <w:link w:val="Caracteredettulo1"/>
    <w:uiPriority w:val="5"/>
    <w:qFormat/>
    <w:pPr>
      <w:pageBreakBefore/>
      <w:spacing w:after="360" w:line="259" w:lineRule="auto"/>
    </w:pPr>
    <w:rPr>
      <w:rFonts w:asciiTheme="majorHAnsi" w:eastAsia="SimSun" w:hAnsiTheme="majorHAnsi"/>
      <w:color w:val="BF8F00" w:themeColor="accent4" w:themeShade="BF"/>
      <w:kern w:val="0"/>
      <w:sz w:val="56"/>
      <w:szCs w:val="22"/>
      <w:lang w:val="pt-PT" w:eastAsia="en-US"/>
      <w14:ligatures w14:val="none"/>
    </w:rPr>
  </w:style>
  <w:style w:type="character" w:customStyle="1" w:styleId="Caracteredettulo1">
    <w:name w:val="Caractere de título 1"/>
    <w:basedOn w:val="Fontepargpadro"/>
    <w:link w:val="Ttulo11"/>
    <w:uiPriority w:val="5"/>
    <w:rPr>
      <w:rFonts w:asciiTheme="majorHAnsi" w:eastAsia="SimSun" w:hAnsiTheme="majorHAnsi"/>
      <w:color w:val="BF8F00" w:themeColor="accent4" w:themeShade="BF"/>
      <w:kern w:val="0"/>
      <w:sz w:val="56"/>
      <w:szCs w:val="22"/>
      <w:lang w:val="pt-PT" w:eastAsia="en-US"/>
      <w14:ligatures w14:val="none"/>
    </w:rPr>
  </w:style>
  <w:style w:type="paragraph" w:customStyle="1" w:styleId="159580D2F8444DE5BCF5A52A0FD22BF4">
    <w:name w:val="159580D2F8444DE5BCF5A52A0FD22BF4"/>
  </w:style>
  <w:style w:type="character" w:customStyle="1" w:styleId="Autor1">
    <w:name w:val="Autor 1"/>
    <w:uiPriority w:val="6"/>
    <w:qFormat/>
    <w:rPr>
      <w:rFonts w:asciiTheme="majorHAnsi" w:hAnsiTheme="majorHAnsi"/>
      <w:sz w:val="24"/>
    </w:rPr>
  </w:style>
  <w:style w:type="paragraph" w:customStyle="1" w:styleId="2D41E374C2024032A33A52BE0E154AEB">
    <w:name w:val="2D41E374C2024032A33A52BE0E154AEB"/>
  </w:style>
  <w:style w:type="paragraph" w:customStyle="1" w:styleId="Texto1">
    <w:name w:val="Texto 1"/>
    <w:link w:val="Caracteretexto1"/>
    <w:uiPriority w:val="7"/>
    <w:qFormat/>
    <w:pPr>
      <w:spacing w:after="120" w:line="240" w:lineRule="auto"/>
      <w:jc w:val="center"/>
    </w:pPr>
    <w:rPr>
      <w:rFonts w:asciiTheme="majorHAnsi" w:eastAsia="SimSun" w:hAnsiTheme="majorHAnsi"/>
      <w:kern w:val="0"/>
      <w:sz w:val="22"/>
      <w:szCs w:val="22"/>
      <w:lang w:val="pt-PT" w:eastAsia="en-US"/>
      <w14:ligatures w14:val="none"/>
    </w:rPr>
  </w:style>
  <w:style w:type="character" w:customStyle="1" w:styleId="Caracteretexto1">
    <w:name w:val="Caractere texto 1"/>
    <w:basedOn w:val="Fontepargpadro"/>
    <w:link w:val="Texto1"/>
    <w:uiPriority w:val="7"/>
    <w:rPr>
      <w:rFonts w:asciiTheme="majorHAnsi" w:eastAsia="SimSun" w:hAnsiTheme="majorHAnsi"/>
      <w:kern w:val="0"/>
      <w:sz w:val="22"/>
      <w:szCs w:val="22"/>
      <w:lang w:val="pt-PT" w:eastAsia="en-US"/>
      <w14:ligatures w14:val="none"/>
    </w:rPr>
  </w:style>
  <w:style w:type="paragraph" w:customStyle="1" w:styleId="CD5C3E7CC4A3489BA6A36C5A0EC6D0D9">
    <w:name w:val="CD5C3E7CC4A3489BA6A36C5A0EC6D0D9"/>
  </w:style>
  <w:style w:type="paragraph" w:customStyle="1" w:styleId="Ttulo21">
    <w:name w:val="Título 21"/>
    <w:next w:val="Normal"/>
    <w:link w:val="Caracteredettulo2"/>
    <w:uiPriority w:val="8"/>
    <w:qFormat/>
    <w:pPr>
      <w:pageBreakBefore/>
      <w:spacing w:after="960" w:line="259" w:lineRule="auto"/>
      <w:jc w:val="right"/>
    </w:pPr>
    <w:rPr>
      <w:rFonts w:eastAsia="SimSun"/>
      <w:kern w:val="0"/>
      <w:sz w:val="56"/>
      <w:szCs w:val="22"/>
      <w:lang w:val="pt-PT" w:eastAsia="en-US"/>
      <w14:ligatures w14:val="none"/>
    </w:rPr>
  </w:style>
  <w:style w:type="character" w:customStyle="1" w:styleId="Caracteredettulo2">
    <w:name w:val="Caractere de título 2"/>
    <w:basedOn w:val="Fontepargpadro"/>
    <w:link w:val="Ttulo21"/>
    <w:uiPriority w:val="8"/>
    <w:rPr>
      <w:rFonts w:eastAsia="SimSun"/>
      <w:kern w:val="0"/>
      <w:sz w:val="56"/>
      <w:szCs w:val="22"/>
      <w:lang w:val="pt-PT" w:eastAsia="en-US"/>
      <w14:ligatures w14:val="none"/>
    </w:rPr>
  </w:style>
  <w:style w:type="paragraph" w:customStyle="1" w:styleId="EE3AEF33BB43437283768E78EAB3F932">
    <w:name w:val="EE3AEF33BB43437283768E78EAB3F932"/>
  </w:style>
  <w:style w:type="character" w:customStyle="1" w:styleId="Autor2">
    <w:name w:val="Autor 2"/>
    <w:uiPriority w:val="9"/>
    <w:qFormat/>
    <w:rPr>
      <w:sz w:val="22"/>
    </w:rPr>
  </w:style>
  <w:style w:type="paragraph" w:customStyle="1" w:styleId="727968ECDDE94B37AA1830C4A100DC2C">
    <w:name w:val="727968ECDDE94B37AA1830C4A100DC2C"/>
  </w:style>
  <w:style w:type="paragraph" w:customStyle="1" w:styleId="Texto2">
    <w:name w:val="Texto 2"/>
    <w:link w:val="Caracteredetexto2"/>
    <w:uiPriority w:val="10"/>
    <w:qFormat/>
    <w:pPr>
      <w:spacing w:after="360" w:line="360" w:lineRule="auto"/>
      <w:jc w:val="right"/>
    </w:pPr>
    <w:rPr>
      <w:rFonts w:eastAsia="SimSun"/>
      <w:kern w:val="0"/>
      <w:sz w:val="22"/>
      <w:szCs w:val="22"/>
      <w:lang w:val="pt-PT" w:eastAsia="en-US"/>
      <w14:ligatures w14:val="none"/>
    </w:rPr>
  </w:style>
  <w:style w:type="character" w:customStyle="1" w:styleId="Caracteredetexto2">
    <w:name w:val="Caractere de texto 2"/>
    <w:basedOn w:val="Fontepargpadro"/>
    <w:link w:val="Texto2"/>
    <w:uiPriority w:val="10"/>
    <w:rPr>
      <w:rFonts w:eastAsia="SimSun"/>
      <w:kern w:val="0"/>
      <w:sz w:val="22"/>
      <w:szCs w:val="22"/>
      <w:lang w:val="pt-PT" w:eastAsia="en-US"/>
      <w14:ligatures w14:val="none"/>
    </w:rPr>
  </w:style>
  <w:style w:type="paragraph" w:customStyle="1" w:styleId="CBC97BA6F173423CAE51E795EAA139C7">
    <w:name w:val="CBC97BA6F173423CAE51E795EAA139C7"/>
  </w:style>
  <w:style w:type="paragraph" w:customStyle="1" w:styleId="FCC5840F84D54CC0AF924D98D0B287B3">
    <w:name w:val="FCC5840F84D54CC0AF924D98D0B287B3"/>
  </w:style>
  <w:style w:type="character" w:customStyle="1" w:styleId="AutordoPoema3">
    <w:name w:val="Autor do Poema 3"/>
    <w:basedOn w:val="Fontepargpadro"/>
    <w:uiPriority w:val="1"/>
    <w:qFormat/>
    <w:rPr>
      <w:rFonts w:asciiTheme="majorHAnsi" w:hAnsiTheme="majorHAnsi"/>
      <w:sz w:val="28"/>
    </w:rPr>
  </w:style>
  <w:style w:type="paragraph" w:customStyle="1" w:styleId="71A2F05143BE4E3ABBA64500A8756199">
    <w:name w:val="71A2F05143BE4E3ABBA64500A8756199"/>
  </w:style>
  <w:style w:type="paragraph" w:customStyle="1" w:styleId="Texto3">
    <w:name w:val="Texto 3"/>
    <w:uiPriority w:val="12"/>
    <w:qFormat/>
    <w:pPr>
      <w:spacing w:line="480" w:lineRule="auto"/>
      <w:ind w:left="720"/>
    </w:pPr>
    <w:rPr>
      <w:rFonts w:eastAsia="SimSun"/>
      <w:color w:val="CC3300"/>
      <w:kern w:val="0"/>
      <w:szCs w:val="22"/>
      <w:lang w:val="pt-PT" w:eastAsia="en-US"/>
      <w14:ligatures w14:val="none"/>
    </w:rPr>
  </w:style>
  <w:style w:type="paragraph" w:customStyle="1" w:styleId="9EA2B6B4E8C54FA8ABBE318FCE6CCB73">
    <w:name w:val="9EA2B6B4E8C54FA8ABBE318FCE6CCB73"/>
  </w:style>
  <w:style w:type="paragraph" w:customStyle="1" w:styleId="B1956D0738B749BB97791F1E74BFF3CE">
    <w:name w:val="B1956D0738B749BB97791F1E74BFF3CE"/>
  </w:style>
  <w:style w:type="paragraph" w:customStyle="1" w:styleId="8CB21E5176CA4EBBAFAAE7EBACBB82F9">
    <w:name w:val="8CB21E5176CA4EBBAFAAE7EBACBB82F9"/>
  </w:style>
  <w:style w:type="paragraph" w:customStyle="1" w:styleId="8B94E81639E5407CA8F5418A580B9652">
    <w:name w:val="8B94E81639E5407CA8F5418A580B9652"/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customStyle="1" w:styleId="40EE41A3BA544A6898DEA35FA8313946">
    <w:name w:val="40EE41A3BA544A6898DEA35FA8313946"/>
  </w:style>
  <w:style w:type="paragraph" w:customStyle="1" w:styleId="3BC57549A8DC4210839CEA1E3584326A">
    <w:name w:val="3BC57549A8DC4210839CEA1E3584326A"/>
  </w:style>
  <w:style w:type="paragraph" w:customStyle="1" w:styleId="FB093901FFE6449C9891DC7A2FD01F59">
    <w:name w:val="FB093901FFE6449C9891DC7A2FD01F59"/>
  </w:style>
  <w:style w:type="paragraph" w:customStyle="1" w:styleId="049655FE3E6A41BD8CC00F672900F842">
    <w:name w:val="049655FE3E6A41BD8CC00F672900F842"/>
  </w:style>
  <w:style w:type="paragraph" w:customStyle="1" w:styleId="2E66AC11174242719BA9B43B50976420">
    <w:name w:val="2E66AC11174242719BA9B43B50976420"/>
  </w:style>
  <w:style w:type="paragraph" w:customStyle="1" w:styleId="A650AE7371B8434D98F00F31E193BBA7">
    <w:name w:val="A650AE7371B8434D98F00F31E193BBA7"/>
  </w:style>
  <w:style w:type="paragraph" w:customStyle="1" w:styleId="61D86FD5A6E8470DAFB0F5FF68DBB289">
    <w:name w:val="61D86FD5A6E8470DAFB0F5FF68DBB289"/>
  </w:style>
  <w:style w:type="paragraph" w:customStyle="1" w:styleId="11DCFDABCD6045D4962BF7CEDC4AB5BF">
    <w:name w:val="11DCFDABCD6045D4962BF7CEDC4AB5BF"/>
  </w:style>
  <w:style w:type="paragraph" w:customStyle="1" w:styleId="3B0661828E464022811386C775EC1E7F">
    <w:name w:val="3B0661828E464022811386C775EC1E7F"/>
  </w:style>
  <w:style w:type="paragraph" w:customStyle="1" w:styleId="83A09F36090B411DB6FB24970D7FB847">
    <w:name w:val="83A09F36090B411DB6FB24970D7FB847"/>
  </w:style>
  <w:style w:type="paragraph" w:customStyle="1" w:styleId="818E2E7057EA46F99A2B40627EB54223">
    <w:name w:val="818E2E7057EA46F99A2B40627EB54223"/>
  </w:style>
  <w:style w:type="paragraph" w:customStyle="1" w:styleId="14DDA19EDBD343EB86A55776E0042720">
    <w:name w:val="14DDA19EDBD343EB86A55776E004272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theme/theme1.xml><?xml version="1.0" encoding="utf-8"?>
<a:theme xmlns:a="http://schemas.openxmlformats.org/drawingml/2006/main" name="Office Theme">
  <a:themeElements>
    <a:clrScheme name="Custom 4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0066A3"/>
      </a:accent6>
      <a:hlink>
        <a:srgbClr val="8E58B6"/>
      </a:hlink>
      <a:folHlink>
        <a:srgbClr val="7F6F6F"/>
      </a:folHlink>
    </a:clrScheme>
    <a:fontScheme name="Garamond-Trebuchet MS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628EB4-F758-4F00-B8E7-4E930FF413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Livreto de poesia</Template>
  <TotalTime>0</TotalTime>
  <Pages>1</Pages>
  <Words>791</Words>
  <Characters>4275</Characters>
  <Application>Microsoft Office Word</Application>
  <DocSecurity>0</DocSecurity>
  <Lines>35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2025-02-04T17:22:00Z</dcterms:created>
  <dcterms:modified xsi:type="dcterms:W3CDTF">2025-02-04T17:34:00Z</dcterms:modified>
</cp:coreProperties>
</file>